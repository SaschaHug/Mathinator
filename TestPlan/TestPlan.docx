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7E" w:rsidRDefault="004D74A3">
      <w:pPr>
        <w:pStyle w:val="Project"/>
      </w:pPr>
      <w:proofErr w:type="spellStart"/>
      <w:r>
        <w:t>Mathinator</w:t>
      </w:r>
      <w:proofErr w:type="spellEnd"/>
    </w:p>
    <w:p w:rsidR="0083587E" w:rsidRDefault="003F2A53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D74A3">
        <w:t xml:space="preserve"> Test Plan</w:t>
      </w:r>
      <w:r>
        <w:fldChar w:fldCharType="end"/>
      </w:r>
    </w:p>
    <w:p w:rsidR="0083587E" w:rsidRDefault="0083587E"/>
    <w:p w:rsidR="0083587E" w:rsidRDefault="004C6FE6">
      <w:pPr>
        <w:pStyle w:val="Titel"/>
        <w:jc w:val="right"/>
        <w:rPr>
          <w:sz w:val="28"/>
        </w:rPr>
      </w:pPr>
      <w:r>
        <w:rPr>
          <w:sz w:val="28"/>
        </w:rPr>
        <w:t>Version &lt;1.1</w:t>
      </w:r>
      <w:r w:rsidR="0083587E">
        <w:rPr>
          <w:sz w:val="28"/>
        </w:rPr>
        <w:t>&gt;</w:t>
      </w:r>
    </w:p>
    <w:p w:rsidR="0083587E" w:rsidRDefault="0083587E">
      <w:pPr>
        <w:pStyle w:val="Titel"/>
        <w:rPr>
          <w:sz w:val="28"/>
        </w:rPr>
      </w:pPr>
    </w:p>
    <w:p w:rsidR="0083587E" w:rsidRDefault="0083587E">
      <w:pPr>
        <w:jc w:val="right"/>
      </w:pPr>
    </w:p>
    <w:p w:rsidR="0083587E" w:rsidRDefault="0083587E">
      <w:pPr>
        <w:pStyle w:val="Titel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587E">
        <w:tc>
          <w:tcPr>
            <w:tcW w:w="230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83587E" w:rsidRDefault="008358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587E">
        <w:trPr>
          <w:cantSplit/>
        </w:trPr>
        <w:tc>
          <w:tcPr>
            <w:tcW w:w="2304" w:type="dxa"/>
          </w:tcPr>
          <w:p w:rsidR="0083587E" w:rsidRDefault="004D74A3" w:rsidP="004D74A3">
            <w:pPr>
              <w:pStyle w:val="Tabletext"/>
            </w:pPr>
            <w:r>
              <w:t>08.05.2017</w:t>
            </w:r>
          </w:p>
        </w:tc>
        <w:tc>
          <w:tcPr>
            <w:tcW w:w="1152" w:type="dxa"/>
          </w:tcPr>
          <w:p w:rsidR="0083587E" w:rsidRDefault="004D74A3" w:rsidP="004D74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3587E" w:rsidRDefault="004D74A3">
            <w:pPr>
              <w:pStyle w:val="Tabletext"/>
            </w:pPr>
            <w:r>
              <w:t>Fill the Document with basic information</w:t>
            </w:r>
          </w:p>
        </w:tc>
        <w:tc>
          <w:tcPr>
            <w:tcW w:w="2304" w:type="dxa"/>
          </w:tcPr>
          <w:p w:rsidR="0083587E" w:rsidRDefault="004D74A3" w:rsidP="004D74A3">
            <w:pPr>
              <w:pStyle w:val="Tabletext"/>
            </w:pPr>
            <w:proofErr w:type="spellStart"/>
            <w:r>
              <w:t>Sascha</w:t>
            </w:r>
            <w:proofErr w:type="spellEnd"/>
            <w:r>
              <w:t xml:space="preserve"> Hug</w:t>
            </w:r>
          </w:p>
        </w:tc>
      </w:tr>
      <w:tr w:rsidR="0083587E">
        <w:trPr>
          <w:cantSplit/>
        </w:trPr>
        <w:tc>
          <w:tcPr>
            <w:tcW w:w="2304" w:type="dxa"/>
          </w:tcPr>
          <w:p w:rsidR="0083587E" w:rsidRDefault="004C6FE6">
            <w:pPr>
              <w:pStyle w:val="Tabletext"/>
            </w:pPr>
            <w:r>
              <w:t>09.05.2017</w:t>
            </w:r>
          </w:p>
        </w:tc>
        <w:tc>
          <w:tcPr>
            <w:tcW w:w="1152" w:type="dxa"/>
          </w:tcPr>
          <w:p w:rsidR="0083587E" w:rsidRDefault="004C6FE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3587E" w:rsidRDefault="004C6FE6">
            <w:pPr>
              <w:pStyle w:val="Tabletext"/>
            </w:pPr>
            <w:r>
              <w:t>Add some information</w:t>
            </w:r>
          </w:p>
        </w:tc>
        <w:tc>
          <w:tcPr>
            <w:tcW w:w="2304" w:type="dxa"/>
          </w:tcPr>
          <w:p w:rsidR="0083587E" w:rsidRDefault="004C6FE6">
            <w:pPr>
              <w:pStyle w:val="Tabletext"/>
            </w:pPr>
            <w:proofErr w:type="spellStart"/>
            <w:r>
              <w:t>Sascha</w:t>
            </w:r>
            <w:proofErr w:type="spellEnd"/>
            <w:r>
              <w:t xml:space="preserve"> Hug</w:t>
            </w:r>
          </w:p>
        </w:tc>
      </w:tr>
      <w:tr w:rsidR="0083587E">
        <w:trPr>
          <w:cantSplit/>
        </w:trPr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  <w:tc>
          <w:tcPr>
            <w:tcW w:w="1152" w:type="dxa"/>
          </w:tcPr>
          <w:p w:rsidR="0083587E" w:rsidRDefault="0083587E">
            <w:pPr>
              <w:pStyle w:val="Tabletext"/>
            </w:pPr>
          </w:p>
        </w:tc>
        <w:tc>
          <w:tcPr>
            <w:tcW w:w="3744" w:type="dxa"/>
          </w:tcPr>
          <w:p w:rsidR="0083587E" w:rsidRDefault="0083587E">
            <w:pPr>
              <w:pStyle w:val="Tabletext"/>
            </w:pPr>
          </w:p>
        </w:tc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</w:tr>
      <w:tr w:rsidR="0083587E">
        <w:trPr>
          <w:cantSplit/>
        </w:trPr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  <w:tc>
          <w:tcPr>
            <w:tcW w:w="1152" w:type="dxa"/>
          </w:tcPr>
          <w:p w:rsidR="0083587E" w:rsidRDefault="0083587E">
            <w:pPr>
              <w:pStyle w:val="Tabletext"/>
            </w:pPr>
          </w:p>
        </w:tc>
        <w:tc>
          <w:tcPr>
            <w:tcW w:w="3744" w:type="dxa"/>
          </w:tcPr>
          <w:p w:rsidR="0083587E" w:rsidRDefault="0083587E">
            <w:pPr>
              <w:pStyle w:val="Tabletext"/>
            </w:pPr>
          </w:p>
        </w:tc>
        <w:tc>
          <w:tcPr>
            <w:tcW w:w="2304" w:type="dxa"/>
          </w:tcPr>
          <w:p w:rsidR="0083587E" w:rsidRDefault="0083587E">
            <w:pPr>
              <w:pStyle w:val="Tabletext"/>
            </w:pPr>
          </w:p>
        </w:tc>
      </w:tr>
    </w:tbl>
    <w:p w:rsidR="0083587E" w:rsidRDefault="0083587E"/>
    <w:p w:rsidR="0083587E" w:rsidRDefault="0083587E">
      <w:pPr>
        <w:pStyle w:val="Titel"/>
      </w:pPr>
      <w:r>
        <w:br w:type="page"/>
      </w:r>
      <w:r>
        <w:lastRenderedPageBreak/>
        <w:t>Table of Contents</w:t>
      </w:r>
    </w:p>
    <w:p w:rsidR="00A17C05" w:rsidRDefault="0083587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17C05">
        <w:rPr>
          <w:noProof/>
        </w:rPr>
        <w:t>1.</w:t>
      </w:r>
      <w:r w:rsidR="00A17C0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A17C05">
        <w:rPr>
          <w:noProof/>
        </w:rPr>
        <w:t>Introduction</w:t>
      </w:r>
      <w:r w:rsidR="00A17C05">
        <w:rPr>
          <w:noProof/>
        </w:rPr>
        <w:tab/>
      </w:r>
      <w:r w:rsidR="00A17C05">
        <w:rPr>
          <w:noProof/>
        </w:rPr>
        <w:fldChar w:fldCharType="begin"/>
      </w:r>
      <w:r w:rsidR="00A17C05">
        <w:rPr>
          <w:noProof/>
        </w:rPr>
        <w:instrText xml:space="preserve"> PAGEREF _Toc482040879 \h </w:instrText>
      </w:r>
      <w:r w:rsidR="00A17C05">
        <w:rPr>
          <w:noProof/>
        </w:rPr>
      </w:r>
      <w:r w:rsidR="00A17C05">
        <w:rPr>
          <w:noProof/>
        </w:rPr>
        <w:fldChar w:fldCharType="separate"/>
      </w:r>
      <w:r w:rsidR="00E25AC1">
        <w:rPr>
          <w:noProof/>
        </w:rPr>
        <w:t>4</w:t>
      </w:r>
      <w:r w:rsidR="00A17C05"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_Toc482040880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_Toc482040881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_Toc482040882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_Toc482040883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_Toc482040884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_Toc482040885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_Toc482040886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_Toc482040887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4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_Toc482040888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_Toc482040889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_Toc482040890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_Toc482040891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_Toc482040892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_Toc482040893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_Toc482040894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5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_Toc482040895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_Toc482040896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_Toc482040897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_Toc482040898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_Toc482040899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6.1.2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_Toc482040900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_Toc482040901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_Toc482040902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_Toc482040903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6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_Toc482040904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_Toc482040905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_Toc482040906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_Toc482040907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_Toc482040908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_Toc482040909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7.5.4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_Toc482040910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_Toc482040911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_Toc482040912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_Toc482040913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_Toc482040914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_Toc482040915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7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10.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_Toc482040916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8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10.1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_Toc482040917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8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lastRenderedPageBreak/>
        <w:t>10.2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_Toc482040918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9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11.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_Toc482040919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9</w:t>
      </w:r>
      <w:r>
        <w:rPr>
          <w:noProof/>
        </w:rPr>
        <w:fldChar w:fldCharType="end"/>
      </w:r>
    </w:p>
    <w:p w:rsidR="00A17C05" w:rsidRPr="00A17C05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12.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_Toc482040920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9</w:t>
      </w:r>
      <w:r>
        <w:rPr>
          <w:noProof/>
        </w:rPr>
        <w:fldChar w:fldCharType="end"/>
      </w:r>
    </w:p>
    <w:p w:rsidR="00A17C05" w:rsidRPr="004C6FE6" w:rsidRDefault="00A17C05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</w:t>
      </w:r>
      <w:r w:rsidRPr="004C6FE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_Toc482040921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13.1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_Toc482040922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13.2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_Toc482040923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13.3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_Toc482040924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13.4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_Toc482040925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A17C05" w:rsidRPr="00A17C05" w:rsidRDefault="00A17C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13.5</w:t>
      </w:r>
      <w:r w:rsidRPr="00A17C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_Toc482040926 \h </w:instrText>
      </w:r>
      <w:r>
        <w:rPr>
          <w:noProof/>
        </w:rPr>
      </w:r>
      <w:r>
        <w:rPr>
          <w:noProof/>
        </w:rPr>
        <w:fldChar w:fldCharType="separate"/>
      </w:r>
      <w:r w:rsidR="00E25AC1">
        <w:rPr>
          <w:noProof/>
        </w:rPr>
        <w:t>10</w:t>
      </w:r>
      <w:r>
        <w:rPr>
          <w:noProof/>
        </w:rPr>
        <w:fldChar w:fldCharType="end"/>
      </w:r>
    </w:p>
    <w:p w:rsidR="0083587E" w:rsidRDefault="0083587E">
      <w:pPr>
        <w:pStyle w:val="MainTitle"/>
        <w:ind w:left="450" w:firstLine="450"/>
      </w:pPr>
      <w:r>
        <w:fldChar w:fldCharType="end"/>
      </w:r>
      <w:r>
        <w:br w:type="page"/>
      </w:r>
      <w:r w:rsidR="003F2A53">
        <w:lastRenderedPageBreak/>
        <w:fldChar w:fldCharType="begin"/>
      </w:r>
      <w:r w:rsidR="003F2A53">
        <w:instrText xml:space="preserve"> TITLE  \* MERGEFORMAT </w:instrText>
      </w:r>
      <w:r w:rsidR="003F2A53">
        <w:fldChar w:fldCharType="separate"/>
      </w:r>
      <w:r w:rsidR="004D74A3">
        <w:t>&lt;Iteration/ Master&gt; Test Plan</w:t>
      </w:r>
      <w:r w:rsidR="003F2A53">
        <w:fldChar w:fldCharType="end"/>
      </w:r>
    </w:p>
    <w:p w:rsidR="0083587E" w:rsidRDefault="0083587E">
      <w:pPr>
        <w:pStyle w:val="berschrift1"/>
      </w:pPr>
      <w:bookmarkStart w:id="0" w:name="_Toc433104436"/>
      <w:bookmarkStart w:id="1" w:name="_Toc482040879"/>
      <w:r>
        <w:t>Introduction</w:t>
      </w:r>
      <w:bookmarkEnd w:id="0"/>
      <w:bookmarkEnd w:id="1"/>
    </w:p>
    <w:p w:rsidR="0083587E" w:rsidRDefault="0083587E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82040880"/>
      <w:r>
        <w:t>Purpose</w:t>
      </w:r>
      <w:bookmarkEnd w:id="2"/>
      <w:bookmarkEnd w:id="3"/>
      <w:bookmarkEnd w:id="4"/>
      <w:bookmarkEnd w:id="5"/>
      <w:bookmarkEnd w:id="6"/>
      <w:bookmarkEnd w:id="7"/>
    </w:p>
    <w:p w:rsidR="0083587E" w:rsidRDefault="0083587E">
      <w:pPr>
        <w:pStyle w:val="Textkrper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83587E" w:rsidRDefault="0083587E" w:rsidP="0083587E">
      <w:pPr>
        <w:pStyle w:val="Textkrper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proofErr w:type="spellStart"/>
      <w:r>
        <w:t>Mathinator</w:t>
      </w:r>
      <w:proofErr w:type="spellEnd"/>
      <w:r>
        <w:t xml:space="preserve"> supports the following objectives: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Model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View</w:t>
      </w:r>
    </w:p>
    <w:p w:rsidR="0083587E" w:rsidRDefault="0083587E" w:rsidP="00B07879">
      <w:pPr>
        <w:pStyle w:val="Textkrper"/>
        <w:numPr>
          <w:ilvl w:val="0"/>
          <w:numId w:val="16"/>
        </w:numPr>
      </w:pPr>
      <w:r>
        <w:t>Presenter</w:t>
      </w:r>
    </w:p>
    <w:p w:rsidR="0083587E" w:rsidRDefault="0083587E">
      <w:pPr>
        <w:pStyle w:val="Textkrper"/>
      </w:pPr>
    </w:p>
    <w:p w:rsidR="006401E7" w:rsidRPr="006401E7" w:rsidRDefault="0083587E" w:rsidP="006401E7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482040881"/>
      <w: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401E7" w:rsidRDefault="006401E7" w:rsidP="0037491D">
      <w:r>
        <w:t>Unit Test with Junit</w:t>
      </w:r>
    </w:p>
    <w:p w:rsidR="006401E7" w:rsidRDefault="006401E7" w:rsidP="00B07879">
      <w:pPr>
        <w:numPr>
          <w:ilvl w:val="0"/>
          <w:numId w:val="17"/>
        </w:numPr>
      </w:pPr>
      <w:r>
        <w:t>Testing all buttons and text fields</w:t>
      </w:r>
    </w:p>
    <w:p w:rsidR="006401E7" w:rsidRDefault="006401E7" w:rsidP="00B07879">
      <w:pPr>
        <w:numPr>
          <w:ilvl w:val="0"/>
          <w:numId w:val="17"/>
        </w:numPr>
      </w:pPr>
      <w:r>
        <w:t>Testing the functionality of the calculator</w:t>
      </w:r>
    </w:p>
    <w:p w:rsidR="006401E7" w:rsidRPr="006401E7" w:rsidRDefault="006401E7" w:rsidP="00B07879">
      <w:pPr>
        <w:numPr>
          <w:ilvl w:val="0"/>
          <w:numId w:val="17"/>
        </w:numPr>
      </w:pPr>
      <w:r>
        <w:t xml:space="preserve">Database connection </w:t>
      </w:r>
    </w:p>
    <w:p w:rsidR="0083587E" w:rsidRDefault="0083587E">
      <w:pPr>
        <w:pStyle w:val="berschrift2"/>
      </w:pPr>
      <w:bookmarkStart w:id="15" w:name="_Toc482040882"/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>
        <w:t>Intended Audience</w:t>
      </w:r>
      <w:bookmarkEnd w:id="15"/>
    </w:p>
    <w:p w:rsidR="0083587E" w:rsidRPr="0083587E" w:rsidRDefault="0083587E" w:rsidP="0037491D">
      <w:r w:rsidRPr="0083587E">
        <w:t>Students</w:t>
      </w:r>
    </w:p>
    <w:p w:rsidR="0083587E" w:rsidRDefault="0083587E">
      <w:pPr>
        <w:pStyle w:val="berschrift2"/>
      </w:pPr>
      <w:bookmarkStart w:id="21" w:name="_Toc314978532"/>
      <w:bookmarkStart w:id="22" w:name="_Toc324843638"/>
      <w:bookmarkStart w:id="23" w:name="_Toc324851945"/>
      <w:bookmarkStart w:id="24" w:name="_Toc324915528"/>
      <w:bookmarkStart w:id="25" w:name="_Toc433104441"/>
      <w:bookmarkEnd w:id="16"/>
      <w:bookmarkEnd w:id="17"/>
      <w:bookmarkEnd w:id="18"/>
      <w:bookmarkEnd w:id="19"/>
      <w:bookmarkEnd w:id="20"/>
      <w:r>
        <w:t xml:space="preserve"> </w:t>
      </w:r>
      <w:bookmarkStart w:id="26" w:name="_Toc482040883"/>
      <w:r>
        <w:t>References</w:t>
      </w:r>
      <w:bookmarkEnd w:id="26"/>
    </w:p>
    <w:p w:rsidR="006401E7" w:rsidRDefault="003F2A53" w:rsidP="0037491D">
      <w:hyperlink r:id="rId9" w:history="1">
        <w:r w:rsidR="006401E7">
          <w:rPr>
            <w:rStyle w:val="Hyperlink"/>
          </w:rPr>
          <w:t>GitHub</w:t>
        </w:r>
      </w:hyperlink>
    </w:p>
    <w:p w:rsidR="0037491D" w:rsidRPr="0037491D" w:rsidRDefault="003F2A53" w:rsidP="0037491D">
      <w:hyperlink r:id="rId10" w:history="1">
        <w:r w:rsidR="006401E7">
          <w:rPr>
            <w:rStyle w:val="Hyperlink"/>
          </w:rPr>
          <w:t>Blog</w:t>
        </w:r>
      </w:hyperlink>
    </w:p>
    <w:p w:rsidR="0037491D" w:rsidRPr="0037491D" w:rsidRDefault="0083587E" w:rsidP="0037491D">
      <w:pPr>
        <w:pStyle w:val="berschrift1"/>
        <w:keepNext w:val="0"/>
      </w:pPr>
      <w:bookmarkStart w:id="27" w:name="_Toc482040884"/>
      <w:bookmarkEnd w:id="21"/>
      <w:bookmarkEnd w:id="22"/>
      <w:bookmarkEnd w:id="23"/>
      <w:bookmarkEnd w:id="24"/>
      <w:bookmarkEnd w:id="25"/>
      <w:r>
        <w:t>Evaluation Mission and Test Motivation</w:t>
      </w:r>
      <w:bookmarkEnd w:id="27"/>
    </w:p>
    <w:p w:rsidR="0037491D" w:rsidRDefault="0037491D" w:rsidP="0037491D">
      <w:proofErr w:type="gramStart"/>
      <w:r>
        <w:t>Testing needs to be done to guarantee that the software is stable and furthermore stays stable over the development of new features.</w:t>
      </w:r>
      <w:proofErr w:type="gramEnd"/>
      <w:r>
        <w:t xml:space="preserve"> After releasing patches and / or fixing bugs testing is also necessary to guarantee the best and most stable experience for the user. </w:t>
      </w:r>
    </w:p>
    <w:p w:rsidR="0083587E" w:rsidRDefault="0083587E">
      <w:pPr>
        <w:pStyle w:val="berschrift2"/>
      </w:pPr>
      <w:bookmarkStart w:id="28" w:name="_Toc482040885"/>
      <w:r>
        <w:t>Background</w:t>
      </w:r>
      <w:bookmarkEnd w:id="28"/>
    </w:p>
    <w:p w:rsidR="0037491D" w:rsidRPr="0037491D" w:rsidRDefault="0037491D" w:rsidP="0037491D">
      <w:pPr>
        <w:rPr>
          <w:rFonts w:ascii="Arial" w:hAnsi="Arial"/>
          <w:b/>
        </w:rPr>
      </w:pPr>
      <w:r w:rsidRPr="0037491D">
        <w:t xml:space="preserve">Software Testing is necessary because we all make mistakes. Some of those mistakes are unimportant, but some of them are expensive or dangerous. We need to </w:t>
      </w:r>
      <w:proofErr w:type="gramStart"/>
      <w:r w:rsidRPr="0037491D">
        <w:t>check  everything</w:t>
      </w:r>
      <w:proofErr w:type="gramEnd"/>
      <w:r w:rsidRPr="0037491D">
        <w:t xml:space="preserve"> and anything we produce because things can always go wrong – humans make mistakes all the time.</w:t>
      </w:r>
    </w:p>
    <w:p w:rsidR="0083587E" w:rsidRDefault="0083587E" w:rsidP="0037491D">
      <w:pPr>
        <w:pStyle w:val="berschrift2"/>
      </w:pPr>
      <w:bookmarkStart w:id="29" w:name="_Toc482040886"/>
      <w:r>
        <w:t>Evaluation Mission</w:t>
      </w:r>
      <w:bookmarkEnd w:id="29"/>
    </w:p>
    <w:p w:rsidR="0037491D" w:rsidRDefault="0037491D" w:rsidP="0037491D">
      <w:pPr>
        <w:widowControl/>
        <w:autoSpaceDE w:val="0"/>
        <w:autoSpaceDN w:val="0"/>
        <w:adjustRightInd w:val="0"/>
        <w:spacing w:line="240" w:lineRule="auto"/>
        <w:rPr>
          <w:color w:val="000000"/>
          <w:lang w:eastAsia="de-DE"/>
        </w:rPr>
      </w:pPr>
      <w:r w:rsidRPr="0037491D">
        <w:rPr>
          <w:color w:val="000000"/>
          <w:lang w:eastAsia="de-DE"/>
        </w:rPr>
        <w:t xml:space="preserve">Testing is done to provide stable software. And we try to reach this goal by following these points. </w:t>
      </w:r>
    </w:p>
    <w:p w:rsidR="0037491D" w:rsidRPr="0037491D" w:rsidRDefault="0037491D" w:rsidP="0037491D">
      <w:pPr>
        <w:widowControl/>
        <w:autoSpaceDE w:val="0"/>
        <w:autoSpaceDN w:val="0"/>
        <w:adjustRightInd w:val="0"/>
        <w:spacing w:line="240" w:lineRule="auto"/>
        <w:rPr>
          <w:color w:val="000000"/>
          <w:lang w:eastAsia="de-DE"/>
        </w:rPr>
      </w:pPr>
    </w:p>
    <w:p w:rsidR="0083587E" w:rsidRDefault="0083587E" w:rsidP="00B07879">
      <w:pPr>
        <w:numPr>
          <w:ilvl w:val="0"/>
          <w:numId w:val="18"/>
        </w:numPr>
      </w:pPr>
      <w:r>
        <w:t>find as many bugs as possible</w:t>
      </w:r>
    </w:p>
    <w:p w:rsidR="0083587E" w:rsidRDefault="0083587E" w:rsidP="00B07879">
      <w:pPr>
        <w:numPr>
          <w:ilvl w:val="0"/>
          <w:numId w:val="18"/>
        </w:numPr>
      </w:pPr>
      <w:r>
        <w:t>find important problems, assess perceived quality risks</w:t>
      </w:r>
    </w:p>
    <w:p w:rsidR="0083587E" w:rsidRDefault="0083587E" w:rsidP="00B07879">
      <w:pPr>
        <w:numPr>
          <w:ilvl w:val="0"/>
          <w:numId w:val="18"/>
        </w:numPr>
      </w:pPr>
      <w:r>
        <w:t>advise about perceived project risks</w:t>
      </w:r>
    </w:p>
    <w:p w:rsidR="0083587E" w:rsidRDefault="0083587E" w:rsidP="00B07879">
      <w:pPr>
        <w:numPr>
          <w:ilvl w:val="0"/>
          <w:numId w:val="18"/>
        </w:numPr>
      </w:pPr>
      <w:r>
        <w:t>certify to a standard</w:t>
      </w:r>
    </w:p>
    <w:p w:rsidR="0083587E" w:rsidRDefault="0083587E" w:rsidP="00B07879">
      <w:pPr>
        <w:numPr>
          <w:ilvl w:val="0"/>
          <w:numId w:val="18"/>
        </w:numPr>
      </w:pPr>
      <w:r>
        <w:t>verify a specification (requirements, design or claims)</w:t>
      </w:r>
    </w:p>
    <w:p w:rsidR="0083587E" w:rsidRDefault="0083587E" w:rsidP="00B07879">
      <w:pPr>
        <w:numPr>
          <w:ilvl w:val="0"/>
          <w:numId w:val="18"/>
        </w:numPr>
      </w:pPr>
      <w:r>
        <w:t>advise about product quality, satisfy stakeholders</w:t>
      </w:r>
    </w:p>
    <w:p w:rsidR="0083587E" w:rsidRDefault="0083587E" w:rsidP="00B07879">
      <w:pPr>
        <w:numPr>
          <w:ilvl w:val="0"/>
          <w:numId w:val="18"/>
        </w:numPr>
      </w:pPr>
      <w:r>
        <w:t>advise about testing</w:t>
      </w:r>
    </w:p>
    <w:p w:rsidR="0083587E" w:rsidRDefault="0083587E" w:rsidP="00B07879">
      <w:pPr>
        <w:numPr>
          <w:ilvl w:val="0"/>
          <w:numId w:val="18"/>
        </w:numPr>
      </w:pPr>
      <w:r>
        <w:t xml:space="preserve">fulfill process mandates </w:t>
      </w:r>
    </w:p>
    <w:p w:rsidR="0083587E" w:rsidRDefault="0083587E" w:rsidP="00B07879">
      <w:pPr>
        <w:numPr>
          <w:ilvl w:val="0"/>
          <w:numId w:val="18"/>
        </w:numPr>
      </w:pPr>
      <w:r>
        <w:t>and so forth</w:t>
      </w:r>
    </w:p>
    <w:p w:rsidR="0037491D" w:rsidRDefault="0083587E" w:rsidP="0037491D">
      <w:pPr>
        <w:pStyle w:val="berschrift2"/>
      </w:pPr>
      <w:bookmarkStart w:id="30" w:name="_Toc482040887"/>
      <w:r>
        <w:t>Test Motivators</w:t>
      </w:r>
      <w:bookmarkStart w:id="31" w:name="_Ref524432434"/>
      <w:bookmarkEnd w:id="30"/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Reduce technical risks.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lastRenderedPageBreak/>
        <w:t xml:space="preserve">Functional and no-functional requirements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Design elements </w:t>
      </w:r>
    </w:p>
    <w:p w:rsidR="0037491D" w:rsidRPr="0037491D" w:rsidRDefault="0037491D" w:rsidP="00B07879">
      <w:pPr>
        <w:numPr>
          <w:ilvl w:val="0"/>
          <w:numId w:val="18"/>
        </w:numPr>
      </w:pPr>
      <w:r w:rsidRPr="0037491D">
        <w:t xml:space="preserve">Ensure q high quality software </w:t>
      </w:r>
    </w:p>
    <w:p w:rsidR="0083587E" w:rsidRDefault="0083587E">
      <w:pPr>
        <w:pStyle w:val="berschrift1"/>
      </w:pPr>
      <w:bookmarkStart w:id="32" w:name="_Toc482040888"/>
      <w:r>
        <w:t>Target Test Items</w:t>
      </w:r>
      <w:bookmarkEnd w:id="31"/>
      <w:bookmarkEnd w:id="32"/>
    </w:p>
    <w:p w:rsidR="0083587E" w:rsidRDefault="0083587E">
      <w:pPr>
        <w:pStyle w:val="Textkrper"/>
        <w:keepLines w:val="0"/>
      </w:pPr>
      <w:r>
        <w:t>The listing below identifies those test items</w:t>
      </w:r>
      <w:r>
        <w:sym w:font="Symbol" w:char="F0BE"/>
      </w:r>
      <w:r>
        <w:t xml:space="preserve">software, hardware, and supporting product elements </w:t>
      </w:r>
      <w:r>
        <w:sym w:font="Symbol" w:char="F0BE"/>
      </w:r>
      <w:r>
        <w:t xml:space="preserve">that have been identified as targets for testing. This list represents what items will be tested. </w:t>
      </w:r>
    </w:p>
    <w:p w:rsidR="0083587E" w:rsidRPr="0037491D" w:rsidRDefault="0037491D" w:rsidP="00D6564D">
      <w:pPr>
        <w:pStyle w:val="InfoBlue"/>
      </w:pPr>
      <w:r w:rsidRPr="0037491D">
        <w:t>Model</w:t>
      </w:r>
      <w:r>
        <w:t xml:space="preserve"> (Logic)</w:t>
      </w:r>
    </w:p>
    <w:p w:rsidR="0037491D" w:rsidRPr="0037491D" w:rsidRDefault="0037491D" w:rsidP="00D6564D">
      <w:pPr>
        <w:pStyle w:val="InfoBlue"/>
      </w:pPr>
      <w:r w:rsidRPr="0037491D">
        <w:t>View</w:t>
      </w:r>
      <w:r>
        <w:t xml:space="preserve"> (Design)</w:t>
      </w:r>
    </w:p>
    <w:p w:rsidR="0037491D" w:rsidRPr="0037491D" w:rsidRDefault="0037491D" w:rsidP="00D6564D">
      <w:pPr>
        <w:pStyle w:val="InfoBlue"/>
      </w:pPr>
      <w:r w:rsidRPr="0037491D">
        <w:t>Presenter</w:t>
      </w:r>
      <w:r>
        <w:t xml:space="preserve"> (GUI)</w:t>
      </w:r>
    </w:p>
    <w:p w:rsidR="0083587E" w:rsidRDefault="0083587E">
      <w:pPr>
        <w:pStyle w:val="berschrift1"/>
      </w:pPr>
      <w:bookmarkStart w:id="33" w:name="_Ref524432393"/>
      <w:bookmarkStart w:id="34" w:name="_Toc482040889"/>
      <w:bookmarkStart w:id="35" w:name="_Toc314978529"/>
      <w:bookmarkStart w:id="36" w:name="_Toc324843635"/>
      <w:bookmarkStart w:id="37" w:name="_Toc324851942"/>
      <w:bookmarkStart w:id="38" w:name="_Toc324915525"/>
      <w:bookmarkStart w:id="39" w:name="_Toc433104438"/>
      <w:r>
        <w:t>Outline of Planned Tests</w:t>
      </w:r>
      <w:bookmarkEnd w:id="33"/>
      <w:bookmarkEnd w:id="34"/>
    </w:p>
    <w:p w:rsidR="0037491D" w:rsidRDefault="0037491D" w:rsidP="0037491D">
      <w:r>
        <w:t>Testing with Junit</w:t>
      </w:r>
    </w:p>
    <w:p w:rsidR="0037491D" w:rsidRPr="0037491D" w:rsidRDefault="00002DFE" w:rsidP="0037491D">
      <w:r>
        <w:t>(</w:t>
      </w:r>
      <w:r w:rsidR="0037491D">
        <w:t>Alternative Espresso</w:t>
      </w:r>
      <w:r>
        <w:t>)</w:t>
      </w:r>
    </w:p>
    <w:p w:rsidR="0083587E" w:rsidRDefault="0083587E">
      <w:pPr>
        <w:pStyle w:val="berschrift2"/>
      </w:pPr>
      <w:bookmarkStart w:id="40" w:name="_Toc482040890"/>
      <w:bookmarkEnd w:id="35"/>
      <w:bookmarkEnd w:id="36"/>
      <w:bookmarkEnd w:id="37"/>
      <w:bookmarkEnd w:id="38"/>
      <w:bookmarkEnd w:id="39"/>
      <w:r>
        <w:t>Outline of Test Inclusions</w:t>
      </w:r>
      <w:bookmarkEnd w:id="40"/>
    </w:p>
    <w:p w:rsidR="0083587E" w:rsidRDefault="0083587E" w:rsidP="00D6564D">
      <w:pPr>
        <w:pStyle w:val="InfoBlue"/>
      </w:pPr>
      <w:r>
        <w:t xml:space="preserve">[Provide a high level outline of the major testing planned for the current iteration. Note what will be included in the plan and record what will explicitly </w:t>
      </w:r>
      <w:r>
        <w:rPr>
          <w:b/>
          <w:bCs/>
        </w:rPr>
        <w:t>not</w:t>
      </w:r>
      <w:r>
        <w:t xml:space="preserve"> be included in the section titled </w:t>
      </w:r>
      <w:r>
        <w:fldChar w:fldCharType="begin"/>
      </w:r>
      <w:r>
        <w:instrText xml:space="preserve"> REF _Ref524448019 \h </w:instrText>
      </w:r>
      <w:r>
        <w:fldChar w:fldCharType="separate"/>
      </w:r>
      <w:r w:rsidR="00E25AC1">
        <w:t>Outline of Test Exclusions</w:t>
      </w:r>
      <w:r>
        <w:fldChar w:fldCharType="end"/>
      </w:r>
      <w:r>
        <w:t>.]</w:t>
      </w:r>
    </w:p>
    <w:p w:rsidR="0083587E" w:rsidRDefault="0083587E">
      <w:pPr>
        <w:pStyle w:val="berschrift2"/>
      </w:pPr>
      <w:bookmarkStart w:id="41" w:name="_Toc482040891"/>
      <w:r>
        <w:t>Outline of Other Candidates for Potential Inclusion</w:t>
      </w:r>
      <w:bookmarkEnd w:id="41"/>
    </w:p>
    <w:p w:rsidR="0083587E" w:rsidRDefault="0083587E" w:rsidP="00D6564D">
      <w:pPr>
        <w:pStyle w:val="InfoBlue"/>
      </w:pPr>
      <w:r>
        <w:t>[Separately outline test areas you suspect might be useful to investigate and evaluate, but that have not been sufficiently researched to know if they are important to pursue.]</w:t>
      </w:r>
    </w:p>
    <w:p w:rsidR="0083587E" w:rsidRDefault="0083587E">
      <w:pPr>
        <w:pStyle w:val="berschrift2"/>
      </w:pPr>
      <w:bookmarkStart w:id="42" w:name="_Ref524448019"/>
      <w:bookmarkStart w:id="43" w:name="_Toc482040892"/>
      <w:r>
        <w:t>Outline of Test Exclusions</w:t>
      </w:r>
      <w:bookmarkEnd w:id="42"/>
      <w:bookmarkEnd w:id="43"/>
    </w:p>
    <w:p w:rsidR="0083587E" w:rsidRDefault="0083587E" w:rsidP="00D6564D">
      <w:pPr>
        <w:pStyle w:val="InfoBlue"/>
      </w:pPr>
      <w:r>
        <w:t xml:space="preserve">[Provide a high level outline of the potential tests that might have been conducted but that have been </w:t>
      </w:r>
      <w:r>
        <w:rPr>
          <w:b/>
        </w:rPr>
        <w:t xml:space="preserve">explicitly excluded </w:t>
      </w:r>
      <w:r>
        <w:t>from this plan. If a type of test will not be implemented and executed, indicate this in a sentence stating the test will not be implemented or executed and stating the justification, such as:</w:t>
      </w:r>
    </w:p>
    <w:p w:rsidR="0083587E" w:rsidRDefault="0083587E" w:rsidP="00B07879">
      <w:pPr>
        <w:pStyle w:val="InfoBlue"/>
        <w:numPr>
          <w:ilvl w:val="0"/>
          <w:numId w:val="11"/>
        </w:numPr>
      </w:pPr>
      <w:r>
        <w:t xml:space="preserve">“These tests do not help achieve the evaluation mission.” </w:t>
      </w:r>
    </w:p>
    <w:p w:rsidR="0083587E" w:rsidRDefault="00002DFE" w:rsidP="00B07879">
      <w:pPr>
        <w:pStyle w:val="InfoBlue"/>
        <w:numPr>
          <w:ilvl w:val="0"/>
          <w:numId w:val="11"/>
        </w:numPr>
      </w:pPr>
      <w:r>
        <w:t xml:space="preserve"> Take a </w:t>
      </w:r>
      <w:proofErr w:type="gramStart"/>
      <w:r>
        <w:t>Picture  -</w:t>
      </w:r>
      <w:proofErr w:type="gramEnd"/>
      <w:r>
        <w:t xml:space="preserve">&gt; </w:t>
      </w:r>
      <w:r w:rsidR="0083587E">
        <w:t xml:space="preserve">“There are insufficient resources to conduct these tests.” </w:t>
      </w:r>
    </w:p>
    <w:p w:rsidR="0083587E" w:rsidRDefault="0083587E" w:rsidP="00B07879">
      <w:pPr>
        <w:pStyle w:val="InfoBlue"/>
        <w:numPr>
          <w:ilvl w:val="0"/>
          <w:numId w:val="11"/>
        </w:numPr>
      </w:pPr>
      <w:r>
        <w:t xml:space="preserve">“These tests are unnecessary due to the testing conducted by </w:t>
      </w:r>
      <w:proofErr w:type="spellStart"/>
      <w:r>
        <w:t>xxxx</w:t>
      </w:r>
      <w:proofErr w:type="spellEnd"/>
      <w:r>
        <w:t>.”</w:t>
      </w:r>
    </w:p>
    <w:p w:rsidR="0083587E" w:rsidRDefault="0083587E" w:rsidP="00D6564D">
      <w:pPr>
        <w:pStyle w:val="InfoBlue"/>
      </w:pPr>
      <w:r>
        <w:t xml:space="preserve">As a heuristic, if you think it would be reasonable for one of your audience members to expect a certain aspect of testing to be included that you will not or cannot address, you should note </w:t>
      </w:r>
      <w:proofErr w:type="gramStart"/>
      <w:r>
        <w:t>it’s</w:t>
      </w:r>
      <w:proofErr w:type="gramEnd"/>
      <w:r>
        <w:t xml:space="preserve"> exclusion: If the team agrees the exclusion is obvious, you probably don’t need to list it.]</w:t>
      </w:r>
    </w:p>
    <w:p w:rsidR="0083587E" w:rsidRDefault="0083587E">
      <w:pPr>
        <w:pStyle w:val="berschrift1"/>
      </w:pPr>
      <w:bookmarkStart w:id="44" w:name="_Toc482040893"/>
      <w:r>
        <w:t>Test Approach</w:t>
      </w:r>
      <w:bookmarkEnd w:id="44"/>
    </w:p>
    <w:p w:rsidR="00A560D6" w:rsidRDefault="00A560D6" w:rsidP="00A560D6">
      <w:pPr>
        <w:rPr>
          <w:lang w:val="de-DE" w:eastAsia="de-DE"/>
        </w:rPr>
      </w:pPr>
      <w:bookmarkStart w:id="45" w:name="_Toc324843641"/>
      <w:bookmarkStart w:id="46" w:name="_Toc324851948"/>
      <w:bookmarkStart w:id="47" w:name="_Toc324915531"/>
      <w:bookmarkStart w:id="48" w:name="_Toc433104444"/>
      <w:bookmarkStart w:id="49" w:name="_Toc314978535"/>
      <w:r>
        <w:rPr>
          <w:rFonts w:hint="cs"/>
          <w:lang w:val="de-DE" w:eastAsia="de-DE"/>
        </w:rPr>
        <w:t>●</w:t>
      </w:r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Functional</w:t>
      </w:r>
      <w:proofErr w:type="spellEnd"/>
      <w:r>
        <w:rPr>
          <w:lang w:val="de-DE" w:eastAsia="de-DE"/>
        </w:rPr>
        <w:t xml:space="preserve"> Tests</w:t>
      </w:r>
    </w:p>
    <w:p w:rsidR="00A560D6" w:rsidRPr="00A560D6" w:rsidRDefault="00A560D6" w:rsidP="00A560D6">
      <w:pPr>
        <w:rPr>
          <w:lang w:eastAsia="de-DE"/>
        </w:rPr>
      </w:pPr>
      <w:r w:rsidRPr="00A560D6">
        <w:rPr>
          <w:rFonts w:hint="cs"/>
          <w:lang w:eastAsia="de-DE"/>
        </w:rPr>
        <w:t>●</w:t>
      </w:r>
      <w:r w:rsidRPr="00A560D6">
        <w:rPr>
          <w:lang w:eastAsia="de-DE"/>
        </w:rPr>
        <w:t xml:space="preserve"> Unit Tests, automatically after </w:t>
      </w:r>
      <w:proofErr w:type="spellStart"/>
      <w:r w:rsidRPr="00A560D6">
        <w:rPr>
          <w:lang w:eastAsia="de-DE"/>
        </w:rPr>
        <w:t>gradle</w:t>
      </w:r>
      <w:proofErr w:type="spellEnd"/>
      <w:r w:rsidRPr="00A560D6">
        <w:rPr>
          <w:lang w:eastAsia="de-DE"/>
        </w:rPr>
        <w:t xml:space="preserve"> build</w:t>
      </w:r>
    </w:p>
    <w:p w:rsidR="00A560D6" w:rsidRDefault="00A560D6" w:rsidP="00A560D6">
      <w:pPr>
        <w:rPr>
          <w:lang w:eastAsia="de-DE"/>
        </w:rPr>
      </w:pPr>
      <w:r w:rsidRPr="00A560D6">
        <w:rPr>
          <w:rFonts w:hint="cs"/>
          <w:lang w:eastAsia="de-DE"/>
        </w:rPr>
        <w:t>●</w:t>
      </w:r>
      <w:r w:rsidRPr="00A560D6">
        <w:rPr>
          <w:lang w:eastAsia="de-DE"/>
        </w:rPr>
        <w:t xml:space="preserve"> </w:t>
      </w:r>
      <w:proofErr w:type="gramStart"/>
      <w:r w:rsidRPr="00A560D6">
        <w:rPr>
          <w:lang w:eastAsia="de-DE"/>
        </w:rPr>
        <w:t>Testing</w:t>
      </w:r>
      <w:proofErr w:type="gramEnd"/>
      <w:r w:rsidRPr="00A560D6">
        <w:rPr>
          <w:lang w:eastAsia="de-DE"/>
        </w:rPr>
        <w:t xml:space="preserve"> with end user</w:t>
      </w:r>
    </w:p>
    <w:p w:rsidR="00A560D6" w:rsidRDefault="00A560D6" w:rsidP="00A560D6">
      <w:pPr>
        <w:rPr>
          <w:lang w:eastAsia="de-DE"/>
        </w:rPr>
      </w:pPr>
    </w:p>
    <w:p w:rsidR="00A560D6" w:rsidRDefault="00A560D6" w:rsidP="00A560D6">
      <w:pPr>
        <w:rPr>
          <w:lang w:eastAsia="de-DE"/>
        </w:rPr>
      </w:pPr>
    </w:p>
    <w:p w:rsidR="00A560D6" w:rsidRDefault="00A560D6" w:rsidP="00A560D6">
      <w:pPr>
        <w:rPr>
          <w:lang w:eastAsia="de-DE"/>
        </w:rPr>
      </w:pPr>
    </w:p>
    <w:p w:rsidR="00A560D6" w:rsidRPr="00A560D6" w:rsidRDefault="00A560D6" w:rsidP="00A560D6">
      <w:pPr>
        <w:rPr>
          <w:rFonts w:ascii="Arial"/>
        </w:rPr>
      </w:pPr>
    </w:p>
    <w:p w:rsidR="0083587E" w:rsidRDefault="0083587E" w:rsidP="00B07879">
      <w:pPr>
        <w:pStyle w:val="berschrift3"/>
      </w:pPr>
      <w:bookmarkStart w:id="50" w:name="_Toc482040894"/>
      <w:r>
        <w:t>Data and Database Integrity Testing</w:t>
      </w:r>
      <w:bookmarkEnd w:id="45"/>
      <w:bookmarkEnd w:id="46"/>
      <w:bookmarkEnd w:id="47"/>
      <w:bookmarkEnd w:id="48"/>
      <w:bookmarkEnd w:id="5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3587E" w:rsidTr="005F7739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Pr="00A560D6" w:rsidRDefault="00A560D6" w:rsidP="00D6564D">
            <w:pPr>
              <w:pStyle w:val="InfoBlue"/>
              <w:numPr>
                <w:ilvl w:val="0"/>
                <w:numId w:val="0"/>
              </w:numPr>
            </w:pPr>
            <w:r>
              <w:rPr>
                <w:lang w:eastAsia="de-DE"/>
              </w:rPr>
              <w:t>Testing the SQLite Database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:rsidR="00A560D6" w:rsidRDefault="00A560D6" w:rsidP="00D6564D">
            <w:pPr>
              <w:pStyle w:val="InfoBlue"/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View </w:t>
            </w:r>
            <w:proofErr w:type="spellStart"/>
            <w:r>
              <w:rPr>
                <w:lang w:val="de-DE" w:eastAsia="de-DE"/>
              </w:rPr>
              <w:t>History</w:t>
            </w:r>
            <w:proofErr w:type="spellEnd"/>
          </w:p>
          <w:p w:rsidR="0083587E" w:rsidRPr="00A560D6" w:rsidRDefault="00A560D6" w:rsidP="00D6564D">
            <w:pPr>
              <w:pStyle w:val="InfoBlue"/>
              <w:rPr>
                <w:lang w:val="de-DE" w:eastAsia="de-DE"/>
              </w:rPr>
            </w:pPr>
            <w:r>
              <w:rPr>
                <w:lang w:val="de-DE" w:eastAsia="de-DE"/>
              </w:rPr>
              <w:t>Delete Entry</w:t>
            </w:r>
          </w:p>
        </w:tc>
      </w:tr>
      <w:tr w:rsidR="0083587E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lastRenderedPageBreak/>
              <w:t>Oracles:</w:t>
            </w:r>
          </w:p>
        </w:tc>
        <w:tc>
          <w:tcPr>
            <w:tcW w:w="6682" w:type="dxa"/>
          </w:tcPr>
          <w:p w:rsidR="0083587E" w:rsidRDefault="00A560D6" w:rsidP="00D6564D">
            <w:pPr>
              <w:pStyle w:val="InfoBlue"/>
            </w:pPr>
            <w:r>
              <w:t xml:space="preserve">If all calculation results are correctly stored </w:t>
            </w:r>
            <w:r w:rsidR="003E6198">
              <w:t>or deleted from the Database and viewed in history the tests are successful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:rsidR="003E6198" w:rsidRDefault="003E6198" w:rsidP="00B07879">
            <w:pPr>
              <w:pStyle w:val="InfoBlue"/>
              <w:numPr>
                <w:ilvl w:val="0"/>
                <w:numId w:val="12"/>
              </w:numPr>
            </w:pPr>
            <w:r>
              <w:t>Junit</w:t>
            </w:r>
          </w:p>
          <w:p w:rsidR="0083587E" w:rsidRDefault="0083587E" w:rsidP="00B07879">
            <w:pPr>
              <w:pStyle w:val="InfoBlue"/>
              <w:numPr>
                <w:ilvl w:val="0"/>
                <w:numId w:val="12"/>
              </w:numPr>
            </w:pPr>
            <w:r>
              <w:t xml:space="preserve">database SQL 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the user can see their solved terms in history</w:t>
            </w: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</w:p>
    <w:p w:rsidR="0083587E" w:rsidRDefault="0083587E" w:rsidP="00B07879">
      <w:pPr>
        <w:pStyle w:val="berschrift3"/>
        <w:numPr>
          <w:ilvl w:val="2"/>
          <w:numId w:val="1"/>
        </w:numPr>
      </w:pPr>
      <w:bookmarkStart w:id="51" w:name="_Toc482040895"/>
      <w:bookmarkEnd w:id="49"/>
      <w:r>
        <w:t>Function Testing</w:t>
      </w:r>
      <w:bookmarkStart w:id="52" w:name="_Toc314978536"/>
      <w:bookmarkStart w:id="53" w:name="_Toc324843643"/>
      <w:bookmarkStart w:id="54" w:name="_Toc324851950"/>
      <w:bookmarkStart w:id="55" w:name="_Toc324915533"/>
      <w:bookmarkEnd w:id="5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3587E" w:rsidTr="005F7739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keepNext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Testing the calculator and the OCR-Framework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Take a Picture</w:t>
            </w:r>
          </w:p>
          <w:p w:rsidR="005F7739" w:rsidRPr="005F7739" w:rsidRDefault="005F7739" w:rsidP="00D6564D">
            <w:pPr>
              <w:pStyle w:val="InfoBlue"/>
            </w:pPr>
            <w:r>
              <w:t>Do manual calculator</w:t>
            </w:r>
          </w:p>
        </w:tc>
      </w:tr>
      <w:tr w:rsidR="0083587E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If all terms are done and solved correctly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:rsidR="005F7739" w:rsidRDefault="005F7739" w:rsidP="00D6564D">
            <w:pPr>
              <w:pStyle w:val="InfoBlue"/>
            </w:pPr>
            <w:r>
              <w:t>Framework to recognize terms</w:t>
            </w:r>
          </w:p>
          <w:p w:rsidR="0083587E" w:rsidRDefault="005F7739" w:rsidP="00D6564D">
            <w:pPr>
              <w:pStyle w:val="InfoBlue"/>
            </w:pPr>
            <w:proofErr w:type="spellStart"/>
            <w:r>
              <w:t>selfmade</w:t>
            </w:r>
            <w:proofErr w:type="spellEnd"/>
            <w:r>
              <w:t xml:space="preserve"> calculator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the user can solve their terms</w:t>
            </w:r>
          </w:p>
        </w:tc>
      </w:tr>
    </w:tbl>
    <w:p w:rsidR="0083587E" w:rsidRDefault="0083587E" w:rsidP="005F7739">
      <w:pPr>
        <w:pStyle w:val="berschrift3"/>
      </w:pPr>
      <w:bookmarkStart w:id="56" w:name="_Toc327254065"/>
      <w:bookmarkStart w:id="57" w:name="_Toc327255030"/>
      <w:bookmarkStart w:id="58" w:name="_Toc327255099"/>
      <w:bookmarkStart w:id="59" w:name="_Toc327255338"/>
      <w:bookmarkStart w:id="60" w:name="_Toc433104447"/>
      <w:bookmarkStart w:id="61" w:name="_Toc482040896"/>
      <w:bookmarkEnd w:id="52"/>
      <w:bookmarkEnd w:id="53"/>
      <w:bookmarkEnd w:id="54"/>
      <w:bookmarkEnd w:id="55"/>
      <w:r>
        <w:t>User Interface Testing</w:t>
      </w:r>
      <w:bookmarkStart w:id="62" w:name="_Toc327254066"/>
      <w:bookmarkStart w:id="63" w:name="_Toc327255031"/>
      <w:bookmarkStart w:id="64" w:name="_Toc327255100"/>
      <w:bookmarkStart w:id="65" w:name="_Toc327255339"/>
      <w:bookmarkEnd w:id="56"/>
      <w:bookmarkEnd w:id="57"/>
      <w:bookmarkEnd w:id="58"/>
      <w:bookmarkEnd w:id="59"/>
      <w:bookmarkEnd w:id="60"/>
      <w:bookmarkEnd w:id="6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3587E" w:rsidTr="005F7739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:rsidR="0083587E" w:rsidRDefault="005F7739" w:rsidP="00B07879">
            <w:pPr>
              <w:pStyle w:val="InfoBlue"/>
              <w:numPr>
                <w:ilvl w:val="0"/>
                <w:numId w:val="13"/>
              </w:numPr>
            </w:pPr>
            <w:r>
              <w:t>Testing the GUI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Show Tour on first start</w:t>
            </w:r>
          </w:p>
          <w:p w:rsidR="005F7739" w:rsidRDefault="005F7739" w:rsidP="00D6564D">
            <w:pPr>
              <w:pStyle w:val="InfoBlue"/>
            </w:pPr>
            <w:r>
              <w:t>Menu buttons</w:t>
            </w:r>
          </w:p>
          <w:p w:rsidR="005F7739" w:rsidRPr="005F7739" w:rsidRDefault="005F7739" w:rsidP="00D6564D">
            <w:pPr>
              <w:pStyle w:val="InfoBlue"/>
            </w:pPr>
            <w:r>
              <w:t>Welcome screen</w:t>
            </w:r>
          </w:p>
        </w:tc>
      </w:tr>
      <w:tr w:rsidR="0083587E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If the user can navigate through the GUI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n/a</w:t>
            </w:r>
          </w:p>
        </w:tc>
      </w:tr>
      <w:tr w:rsidR="0083587E" w:rsidTr="005F7739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:rsidR="0083587E" w:rsidRDefault="005F7739" w:rsidP="00D6564D">
            <w:pPr>
              <w:pStyle w:val="InfoBlue"/>
            </w:pPr>
            <w:r>
              <w:t>A working surface</w:t>
            </w:r>
          </w:p>
        </w:tc>
      </w:tr>
    </w:tbl>
    <w:p w:rsidR="0083587E" w:rsidRDefault="0083587E">
      <w:pPr>
        <w:pStyle w:val="Textkrper1"/>
        <w:rPr>
          <w:rFonts w:ascii="Arial" w:hAnsi="Arial"/>
        </w:rPr>
      </w:pPr>
      <w:bookmarkStart w:id="66" w:name="_Toc433104448"/>
    </w:p>
    <w:p w:rsidR="0083587E" w:rsidRDefault="0083587E">
      <w:pPr>
        <w:pStyle w:val="berschrift1"/>
        <w:keepNext w:val="0"/>
      </w:pPr>
      <w:bookmarkStart w:id="67" w:name="_Toc482040897"/>
      <w:bookmarkStart w:id="68" w:name="_Toc417790808"/>
      <w:bookmarkStart w:id="69" w:name="_Toc433104461"/>
      <w:bookmarkStart w:id="70" w:name="_Toc314978545"/>
      <w:bookmarkStart w:id="71" w:name="_Toc324843648"/>
      <w:bookmarkStart w:id="72" w:name="_Toc324851955"/>
      <w:bookmarkStart w:id="73" w:name="_Toc324915538"/>
      <w:bookmarkStart w:id="74" w:name="_Toc433104459"/>
      <w:bookmarkEnd w:id="62"/>
      <w:bookmarkEnd w:id="63"/>
      <w:bookmarkEnd w:id="64"/>
      <w:bookmarkEnd w:id="65"/>
      <w:bookmarkEnd w:id="66"/>
      <w:r>
        <w:t>Entry and Exit Criteria</w:t>
      </w:r>
      <w:bookmarkEnd w:id="67"/>
    </w:p>
    <w:p w:rsidR="0083587E" w:rsidRDefault="0083587E">
      <w:pPr>
        <w:pStyle w:val="berschrift2"/>
        <w:keepNext w:val="0"/>
      </w:pPr>
      <w:bookmarkStart w:id="75" w:name="_Toc482040898"/>
      <w:r>
        <w:t>Test Plan</w:t>
      </w:r>
      <w:bookmarkEnd w:id="75"/>
    </w:p>
    <w:p w:rsidR="0083587E" w:rsidRDefault="0083587E">
      <w:pPr>
        <w:pStyle w:val="berschrift3"/>
      </w:pPr>
      <w:bookmarkStart w:id="76" w:name="_Toc482040899"/>
      <w:r>
        <w:t>Test Plan Entry Criteria</w:t>
      </w:r>
      <w:bookmarkEnd w:id="76"/>
    </w:p>
    <w:p w:rsidR="0083587E" w:rsidRDefault="008B3559" w:rsidP="00D6564D">
      <w:pPr>
        <w:pStyle w:val="InfoBlue"/>
      </w:pPr>
      <w:r>
        <w:t>Database connection have to consist and some sample data</w:t>
      </w:r>
    </w:p>
    <w:p w:rsidR="0083587E" w:rsidRDefault="0083587E">
      <w:pPr>
        <w:pStyle w:val="berschrift3"/>
      </w:pPr>
      <w:bookmarkStart w:id="77" w:name="_Toc482040900"/>
      <w:r>
        <w:t>Test Plan Exit Criteria</w:t>
      </w:r>
      <w:bookmarkEnd w:id="77"/>
    </w:p>
    <w:p w:rsidR="0083587E" w:rsidRDefault="008B3559" w:rsidP="00D6564D">
      <w:pPr>
        <w:pStyle w:val="InfoBlue"/>
      </w:pPr>
      <w:r>
        <w:t>Recognize and solve a term by taking a picture</w:t>
      </w:r>
    </w:p>
    <w:p w:rsidR="008B3559" w:rsidRDefault="0083587E" w:rsidP="008B3559">
      <w:pPr>
        <w:pStyle w:val="berschrift1"/>
        <w:keepNext w:val="0"/>
      </w:pPr>
      <w:bookmarkStart w:id="78" w:name="_Toc482040901"/>
      <w:r>
        <w:t>Deliverables</w:t>
      </w:r>
      <w:bookmarkStart w:id="79" w:name="_Toc314978549"/>
      <w:bookmarkStart w:id="80" w:name="_Toc324843652"/>
      <w:bookmarkStart w:id="81" w:name="_Toc324851959"/>
      <w:bookmarkStart w:id="82" w:name="_Toc324915542"/>
      <w:bookmarkStart w:id="83" w:name="_Toc417790809"/>
      <w:bookmarkStart w:id="84" w:name="_Toc433104462"/>
      <w:bookmarkEnd w:id="68"/>
      <w:bookmarkEnd w:id="69"/>
      <w:bookmarkEnd w:id="78"/>
    </w:p>
    <w:p w:rsidR="008B3559" w:rsidRPr="008B3559" w:rsidRDefault="008B3559" w:rsidP="00D6564D">
      <w:pPr>
        <w:pStyle w:val="InfoBlue"/>
      </w:pPr>
      <w:r w:rsidRPr="008B3559">
        <w:t xml:space="preserve">Screenshots </w:t>
      </w:r>
    </w:p>
    <w:p w:rsidR="008B3559" w:rsidRPr="008B3559" w:rsidRDefault="008B3559" w:rsidP="00D6564D">
      <w:pPr>
        <w:pStyle w:val="InfoBlue"/>
      </w:pPr>
      <w:r w:rsidRPr="008B3559">
        <w:t xml:space="preserve">Video Capture of the running test </w:t>
      </w:r>
    </w:p>
    <w:p w:rsidR="0083587E" w:rsidRDefault="008B3559" w:rsidP="008B3559">
      <w:pPr>
        <w:pStyle w:val="berschrift2"/>
        <w:keepNext w:val="0"/>
      </w:pPr>
      <w:r>
        <w:t xml:space="preserve"> </w:t>
      </w:r>
      <w:bookmarkStart w:id="85" w:name="_Toc482040902"/>
      <w:r w:rsidR="0083587E">
        <w:t>Test Evaluation Summaries</w:t>
      </w:r>
      <w:bookmarkEnd w:id="85"/>
    </w:p>
    <w:p w:rsidR="0083587E" w:rsidRDefault="008B3559" w:rsidP="00D6564D">
      <w:pPr>
        <w:pStyle w:val="InfoBlue"/>
      </w:pPr>
      <w:r>
        <w:t>An evaluation can / should / will be produced after a new test was implemented / finished.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86" w:name="_Toc482040903"/>
      <w:r>
        <w:t>Perceived Quality Reports</w:t>
      </w:r>
      <w:bookmarkEnd w:id="86"/>
    </w:p>
    <w:p w:rsidR="0083587E" w:rsidRDefault="008B3559" w:rsidP="00D6564D">
      <w:pPr>
        <w:pStyle w:val="InfoBlue"/>
      </w:pPr>
      <w:r>
        <w:lastRenderedPageBreak/>
        <w:t>n/a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87" w:name="_Toc314978551"/>
      <w:bookmarkStart w:id="88" w:name="_Toc324843654"/>
      <w:bookmarkStart w:id="89" w:name="_Toc324851961"/>
      <w:bookmarkStart w:id="90" w:name="_Toc324915544"/>
      <w:bookmarkStart w:id="91" w:name="_Toc417790811"/>
      <w:bookmarkStart w:id="92" w:name="_Toc433104464"/>
      <w:bookmarkStart w:id="93" w:name="_Toc482040904"/>
      <w:bookmarkEnd w:id="79"/>
      <w:bookmarkEnd w:id="80"/>
      <w:bookmarkEnd w:id="81"/>
      <w:bookmarkEnd w:id="82"/>
      <w:bookmarkEnd w:id="83"/>
      <w:bookmarkEnd w:id="84"/>
      <w:r>
        <w:t>Incident Logs and Change Requests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83587E" w:rsidRDefault="008B3559" w:rsidP="00D6564D">
      <w:pPr>
        <w:pStyle w:val="InfoBlue"/>
      </w:pPr>
      <w:r>
        <w:t>Junit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94" w:name="_Toc482040905"/>
      <w:r>
        <w:t>Smoke Test Suite and Supporting Test Scripts</w:t>
      </w:r>
      <w:bookmarkEnd w:id="94"/>
    </w:p>
    <w:p w:rsidR="0083587E" w:rsidRDefault="008B3559" w:rsidP="00D6564D">
      <w:pPr>
        <w:pStyle w:val="InfoBlue"/>
      </w:pPr>
      <w:r>
        <w:t>n/a</w:t>
      </w:r>
    </w:p>
    <w:p w:rsidR="0083587E" w:rsidRDefault="0083587E" w:rsidP="00B07879">
      <w:pPr>
        <w:pStyle w:val="berschrift2"/>
        <w:keepNext w:val="0"/>
        <w:numPr>
          <w:ilvl w:val="1"/>
          <w:numId w:val="2"/>
        </w:numPr>
      </w:pPr>
      <w:bookmarkStart w:id="95" w:name="_Toc482040906"/>
      <w:r>
        <w:t>Additional Work Products</w:t>
      </w:r>
      <w:bookmarkEnd w:id="95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6" w:name="_Toc482040907"/>
      <w:r>
        <w:t>Detailed Test Results</w:t>
      </w:r>
      <w:bookmarkEnd w:id="96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7" w:name="_Toc482040908"/>
      <w:r>
        <w:t>Additional Automated Functional Test Scripts</w:t>
      </w:r>
      <w:bookmarkEnd w:id="97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8" w:name="_Toc482040909"/>
      <w:r>
        <w:t>Test Guidelines</w:t>
      </w:r>
      <w:bookmarkEnd w:id="98"/>
    </w:p>
    <w:p w:rsidR="0083587E" w:rsidRDefault="008B3559" w:rsidP="00D6564D">
      <w:pPr>
        <w:pStyle w:val="InfoBlue"/>
      </w:pPr>
      <w:r>
        <w:t>n/a</w:t>
      </w:r>
    </w:p>
    <w:p w:rsidR="0083587E" w:rsidRDefault="0083587E">
      <w:pPr>
        <w:pStyle w:val="berschrift3"/>
      </w:pPr>
      <w:bookmarkStart w:id="99" w:name="_Toc482040910"/>
      <w:r>
        <w:t>Traceability Matrices</w:t>
      </w:r>
      <w:bookmarkEnd w:id="99"/>
    </w:p>
    <w:p w:rsidR="008B3559" w:rsidRDefault="008B3559" w:rsidP="00D6564D">
      <w:pPr>
        <w:pStyle w:val="InfoBlue"/>
      </w:pPr>
      <w:r>
        <w:t>n/a</w:t>
      </w:r>
    </w:p>
    <w:p w:rsidR="0083587E" w:rsidRDefault="0083587E">
      <w:pPr>
        <w:pStyle w:val="berschrift1"/>
      </w:pPr>
      <w:bookmarkStart w:id="100" w:name="_Toc482040911"/>
      <w:r>
        <w:t>Testing Workflow</w:t>
      </w:r>
      <w:bookmarkEnd w:id="100"/>
    </w:p>
    <w:p w:rsidR="0083587E" w:rsidRDefault="008B3559" w:rsidP="00D6564D">
      <w:pPr>
        <w:pStyle w:val="InfoBlue"/>
      </w:pPr>
      <w:r>
        <w:t xml:space="preserve">Tests will be executed on every build </w:t>
      </w:r>
    </w:p>
    <w:p w:rsidR="0083587E" w:rsidRDefault="00865F43" w:rsidP="00D6564D">
      <w:pPr>
        <w:pStyle w:val="InfoBlue"/>
      </w:pPr>
      <w:r>
        <w:t>Test results are coming soon.</w:t>
      </w:r>
      <w:r w:rsidR="0083587E">
        <w:t xml:space="preserve"> </w:t>
      </w:r>
    </w:p>
    <w:p w:rsidR="0083587E" w:rsidRDefault="0083587E">
      <w:pPr>
        <w:pStyle w:val="berschrift1"/>
      </w:pPr>
      <w:bookmarkStart w:id="101" w:name="_Toc482040912"/>
      <w:r>
        <w:t>Environmental Needs</w:t>
      </w:r>
      <w:bookmarkEnd w:id="101"/>
    </w:p>
    <w:p w:rsidR="0083587E" w:rsidRDefault="00865F43" w:rsidP="00D6564D">
      <w:pPr>
        <w:pStyle w:val="InfoBlue"/>
      </w:pPr>
      <w:r>
        <w:t>A running Computer with Android Studio or a smartphone with Android version 5.0 (SDK 21)</w:t>
      </w:r>
    </w:p>
    <w:p w:rsidR="0083587E" w:rsidRDefault="0083587E" w:rsidP="00B07879">
      <w:pPr>
        <w:pStyle w:val="berschrift2"/>
        <w:keepNext w:val="0"/>
      </w:pPr>
      <w:bookmarkStart w:id="102" w:name="_Toc482040913"/>
      <w:r>
        <w:t>Base System</w:t>
      </w:r>
      <w:bookmarkEnd w:id="70"/>
      <w:bookmarkEnd w:id="71"/>
      <w:bookmarkEnd w:id="72"/>
      <w:bookmarkEnd w:id="73"/>
      <w:bookmarkEnd w:id="74"/>
      <w:r>
        <w:t xml:space="preserve"> Hardware</w:t>
      </w:r>
      <w:bookmarkEnd w:id="102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83587E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83587E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83587E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Textkrper1"/>
            </w:pPr>
            <w:r>
              <w:t>SQLite</w:t>
            </w:r>
          </w:p>
        </w:tc>
      </w:tr>
      <w:tr w:rsidR="0083587E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 w:rsidP="00865F43">
            <w:pPr>
              <w:pStyle w:val="Textkrper1"/>
            </w:pPr>
            <w:r>
              <w:t xml:space="preserve">Client Test </w:t>
            </w:r>
            <w:r w:rsidR="00865F43">
              <w:t>device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Textkrper1"/>
            </w:pPr>
            <w: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Textkrper1"/>
            </w:pPr>
            <w:r>
              <w:t xml:space="preserve">Huawei P8 </w:t>
            </w:r>
            <w:proofErr w:type="spellStart"/>
            <w:r>
              <w:t>lite</w:t>
            </w:r>
            <w:proofErr w:type="spellEnd"/>
          </w:p>
        </w:tc>
      </w:tr>
      <w:tr w:rsidR="0083587E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Test Development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Textkrper1"/>
            </w:pPr>
            <w: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65F43">
            <w:pPr>
              <w:pStyle w:val="Textkrper1"/>
            </w:pPr>
            <w:proofErr w:type="spellStart"/>
            <w:r>
              <w:t>Sascha.Tobias,Tim</w:t>
            </w:r>
            <w:proofErr w:type="spellEnd"/>
          </w:p>
        </w:tc>
      </w:tr>
    </w:tbl>
    <w:p w:rsidR="0083587E" w:rsidRDefault="0083587E">
      <w:pPr>
        <w:pStyle w:val="berschrift2"/>
      </w:pPr>
      <w:bookmarkStart w:id="103" w:name="_Toc482040914"/>
      <w:bookmarkStart w:id="104" w:name="_Toc324915535"/>
      <w:bookmarkStart w:id="105" w:name="_Toc433104456"/>
      <w:bookmarkStart w:id="106" w:name="_Toc314978546"/>
      <w:r>
        <w:t>Base Software Elements in the Test Environment</w:t>
      </w:r>
      <w:bookmarkEnd w:id="103"/>
    </w:p>
    <w:p w:rsidR="0083587E" w:rsidRDefault="0083587E" w:rsidP="00865F43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 w:rsidR="00865F43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83587E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3587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</w:pPr>
            <w:r>
              <w:t>Android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  <w:jc w:val="center"/>
            </w:pPr>
            <w:r>
              <w:t>5.0 or higher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3587E">
            <w:pPr>
              <w:pStyle w:val="Textkrper1"/>
            </w:pPr>
            <w:r>
              <w:t>Operating System</w:t>
            </w:r>
          </w:p>
        </w:tc>
      </w:tr>
      <w:tr w:rsidR="0083587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</w:pPr>
            <w:r>
              <w:t>SQLite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  <w:jc w:val="center"/>
            </w:pPr>
            <w:r>
              <w:t>3.9.2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65F43">
            <w:pPr>
              <w:pStyle w:val="Textkrper1"/>
            </w:pPr>
            <w:r>
              <w:t>Database system</w:t>
            </w:r>
          </w:p>
        </w:tc>
      </w:tr>
      <w:tr w:rsidR="0083587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</w:pPr>
            <w:r>
              <w:t>Android Studio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  <w:jc w:val="center"/>
            </w:pPr>
            <w:r>
              <w:t xml:space="preserve">Most recent 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865F43">
            <w:pPr>
              <w:pStyle w:val="Textkrper1"/>
            </w:pPr>
            <w:r>
              <w:t>IDE</w:t>
            </w: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2"/>
      </w:pPr>
      <w:bookmarkStart w:id="107" w:name="_Toc482040915"/>
      <w:r>
        <w:t>Productivity and Support Tools</w:t>
      </w:r>
      <w:bookmarkEnd w:id="104"/>
      <w:bookmarkEnd w:id="105"/>
      <w:bookmarkEnd w:id="107"/>
    </w:p>
    <w:p w:rsidR="0083587E" w:rsidRDefault="0083587E" w:rsidP="00C04278">
      <w:pPr>
        <w:pStyle w:val="Textkrper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 w:rsidR="00C04278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83587E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83587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3587E">
            <w:pPr>
              <w:pStyle w:val="Textkrper1"/>
            </w:pPr>
            <w:r>
              <w:lastRenderedPageBreak/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  <w:jc w:val="center"/>
            </w:pPr>
            <w:r>
              <w:t>Junit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C04278">
            <w:pPr>
              <w:pStyle w:val="Textkrper1"/>
              <w:jc w:val="center"/>
            </w:pPr>
            <w:r>
              <w:t>Vendor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C04278">
            <w:pPr>
              <w:pStyle w:val="Textkrper1"/>
              <w:jc w:val="center"/>
            </w:pPr>
            <w:r>
              <w:t>4.12</w:t>
            </w:r>
          </w:p>
        </w:tc>
      </w:tr>
      <w:tr w:rsidR="0083587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7E" w:rsidRDefault="0083587E">
            <w:pPr>
              <w:pStyle w:val="Textkrper1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865F43">
            <w:pPr>
              <w:pStyle w:val="Textkrper1"/>
              <w:jc w:val="center"/>
            </w:pPr>
            <w:proofErr w:type="spellStart"/>
            <w:r>
              <w:t>Youtrack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83587E" w:rsidRDefault="00C04278">
            <w:pPr>
              <w:pStyle w:val="Textkrper1"/>
              <w:jc w:val="center"/>
            </w:pPr>
            <w:r>
              <w:t>Vendor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7E" w:rsidRDefault="00C04278">
            <w:pPr>
              <w:pStyle w:val="Textkrper1"/>
              <w:jc w:val="center"/>
            </w:pPr>
            <w:r>
              <w:t>Most recent</w:t>
            </w:r>
          </w:p>
        </w:tc>
      </w:tr>
    </w:tbl>
    <w:p w:rsidR="0083587E" w:rsidRDefault="0083587E">
      <w:pPr>
        <w:pStyle w:val="berschrift1"/>
        <w:numPr>
          <w:ilvl w:val="0"/>
          <w:numId w:val="0"/>
        </w:numPr>
      </w:pPr>
    </w:p>
    <w:p w:rsidR="0083587E" w:rsidRDefault="0083587E">
      <w:pPr>
        <w:pStyle w:val="berschrift1"/>
      </w:pPr>
      <w:bookmarkStart w:id="108" w:name="_Toc314978543"/>
      <w:bookmarkStart w:id="109" w:name="_Toc324843646"/>
      <w:bookmarkStart w:id="110" w:name="_Toc324851953"/>
      <w:bookmarkStart w:id="111" w:name="_Toc324915536"/>
      <w:bookmarkStart w:id="112" w:name="_Toc433104457"/>
      <w:bookmarkStart w:id="113" w:name="_Ref524433573"/>
      <w:bookmarkStart w:id="114" w:name="_Ref524434117"/>
      <w:bookmarkStart w:id="115" w:name="_Toc482040916"/>
      <w:r>
        <w:t>Responsibilities, Staffing, and Training Needs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83587E" w:rsidRDefault="0083587E">
      <w:pPr>
        <w:pStyle w:val="berschrift2"/>
      </w:pPr>
      <w:bookmarkStart w:id="116" w:name="_Toc417790805"/>
      <w:bookmarkStart w:id="117" w:name="_Toc433104458"/>
      <w:bookmarkStart w:id="118" w:name="_Toc482040917"/>
      <w:r>
        <w:t>People and Roles</w:t>
      </w:r>
      <w:bookmarkEnd w:id="116"/>
      <w:bookmarkEnd w:id="117"/>
      <w:bookmarkEnd w:id="118"/>
    </w:p>
    <w:p w:rsidR="00D6564D" w:rsidRDefault="00D6564D" w:rsidP="00D6564D">
      <w:pPr>
        <w:rPr>
          <w:rFonts w:ascii="TimesNewRomanPSMT" w:cs="TimesNewRomanPSMT"/>
          <w:lang w:eastAsia="de-DE"/>
        </w:rPr>
      </w:pPr>
      <w:r w:rsidRPr="00D6564D">
        <w:rPr>
          <w:rFonts w:ascii="TimesNewRomanPSMT" w:cs="TimesNewRomanPSMT"/>
          <w:lang w:eastAsia="de-DE"/>
        </w:rPr>
        <w:t>This table shows the staffing assumptions for the test effort.</w:t>
      </w:r>
    </w:p>
    <w:p w:rsidR="00D6564D" w:rsidRPr="00D6564D" w:rsidRDefault="00D6564D" w:rsidP="00D656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3587E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83587E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83587E" w:rsidRDefault="0083587E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3587E" w:rsidRDefault="0083587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83587E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4C6FE6">
            <w:pPr>
              <w:pStyle w:val="Textkrper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 xml:space="preserve">Provides management oversight. 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planning and logistics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 xml:space="preserve">agree mission 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identify motivators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acquire appropriate resources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present management reporting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advocate the interests of test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4"/>
              </w:numPr>
            </w:pPr>
            <w:r>
              <w:t>evaluate effectiveness of test effort</w:t>
            </w:r>
          </w:p>
        </w:tc>
      </w:tr>
      <w:tr w:rsidR="0083587E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Test Designer</w:t>
            </w:r>
          </w:p>
          <w:p w:rsidR="0083587E" w:rsidRDefault="0083587E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4C6FE6">
            <w:pPr>
              <w:pStyle w:val="Textkrper1"/>
            </w:pPr>
            <w:r>
              <w:t>1</w:t>
            </w:r>
            <w:bookmarkStart w:id="119" w:name="_GoBack"/>
            <w:bookmarkEnd w:id="119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Defines the technical approach to the implementation of the test effort.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5"/>
              </w:numPr>
            </w:pPr>
            <w:r>
              <w:t>define test approach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5"/>
              </w:numPr>
            </w:pPr>
            <w:r>
              <w:t>define test automation architecture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5"/>
              </w:numPr>
            </w:pPr>
            <w:r>
              <w:t>verify test techniques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5"/>
              </w:numPr>
            </w:pPr>
            <w:r>
              <w:t>define testability elements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5"/>
              </w:numPr>
            </w:pPr>
            <w:r>
              <w:t>structure test implementation</w:t>
            </w:r>
          </w:p>
        </w:tc>
      </w:tr>
      <w:tr w:rsidR="0083587E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Textkrper1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Implements and executes the tests.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6"/>
              </w:numPr>
            </w:pPr>
            <w:r>
              <w:t>implement tests and test suites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6"/>
              </w:numPr>
            </w:pPr>
            <w:r>
              <w:t>execute test suites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6"/>
              </w:numPr>
            </w:pPr>
            <w:r>
              <w:t>log results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6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6"/>
              </w:numPr>
            </w:pPr>
            <w:r>
              <w:t>document incidents</w:t>
            </w:r>
          </w:p>
        </w:tc>
      </w:tr>
      <w:tr w:rsidR="0083587E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lastRenderedPageBreak/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Textkrper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Ensures test data (database) environment and assets are managed and maintained.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7"/>
              </w:numPr>
            </w:pPr>
            <w:proofErr w:type="gramStart"/>
            <w:r>
              <w:t>support</w:t>
            </w:r>
            <w:proofErr w:type="gramEnd"/>
            <w:r>
              <w:t xml:space="preserve"> the administration of test data and test beds (database).</w:t>
            </w:r>
          </w:p>
        </w:tc>
      </w:tr>
      <w:tr w:rsidR="0083587E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Textkrper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Identifies and defines the operations, attributes, and associations of the test classes.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8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83587E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D6564D">
            <w:pPr>
              <w:pStyle w:val="Textkrper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87E" w:rsidRDefault="0083587E">
            <w:pPr>
              <w:pStyle w:val="Textkrper1"/>
            </w:pPr>
            <w:r>
              <w:t>Implements and unit tests the test classes and test packages.</w:t>
            </w:r>
          </w:p>
          <w:p w:rsidR="0083587E" w:rsidRDefault="0083587E">
            <w:pPr>
              <w:pStyle w:val="Textkrper1"/>
            </w:pPr>
            <w:r>
              <w:t>Responsibilities include:</w:t>
            </w:r>
          </w:p>
          <w:p w:rsidR="0083587E" w:rsidRDefault="0083587E" w:rsidP="00B07879">
            <w:pPr>
              <w:pStyle w:val="Textkrper1"/>
              <w:numPr>
                <w:ilvl w:val="0"/>
                <w:numId w:val="9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2"/>
      </w:pPr>
      <w:bookmarkStart w:id="120" w:name="_Toc482040918"/>
      <w:r>
        <w:t>Staffing and Training Needs</w:t>
      </w:r>
      <w:bookmarkEnd w:id="120"/>
    </w:p>
    <w:p w:rsidR="0083587E" w:rsidRDefault="0083587E" w:rsidP="00C04278">
      <w:pPr>
        <w:pStyle w:val="Textkrper"/>
        <w:keepNext/>
        <w:ind w:left="0" w:firstLine="450"/>
      </w:pPr>
      <w:r>
        <w:t xml:space="preserve">This section outlines how to approach staffing and training </w:t>
      </w:r>
      <w:r w:rsidR="00C04278">
        <w:t>the test roles for the project.</w:t>
      </w:r>
    </w:p>
    <w:p w:rsidR="0083587E" w:rsidRDefault="0083587E">
      <w:pPr>
        <w:pStyle w:val="berschrift1"/>
      </w:pPr>
      <w:bookmarkStart w:id="121" w:name="_Toc324843649"/>
      <w:bookmarkStart w:id="122" w:name="_Toc324851956"/>
      <w:bookmarkStart w:id="123" w:name="_Toc324915539"/>
      <w:bookmarkStart w:id="124" w:name="_Toc433104460"/>
      <w:bookmarkStart w:id="125" w:name="_Toc482040919"/>
      <w:bookmarkEnd w:id="106"/>
      <w:r>
        <w:t>Iteration Milestones</w:t>
      </w:r>
      <w:bookmarkEnd w:id="121"/>
      <w:bookmarkEnd w:id="122"/>
      <w:bookmarkEnd w:id="123"/>
      <w:bookmarkEnd w:id="124"/>
      <w:bookmarkEnd w:id="125"/>
    </w:p>
    <w:p w:rsidR="0083587E" w:rsidRDefault="0083587E" w:rsidP="00D6564D">
      <w:pPr>
        <w:pStyle w:val="InfoBlue"/>
      </w:pPr>
      <w:r>
        <w:t>[Identify the key schedule milestones that set the context for the Testing effort. Avoid repeating too much detail that is documented elsewhere in plans that address the entire project.]</w:t>
      </w:r>
    </w:p>
    <w:p w:rsidR="0083587E" w:rsidRDefault="0083587E">
      <w:pPr>
        <w:pStyle w:val="Textkrp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83587E">
        <w:trPr>
          <w:cantSplit/>
          <w:tblHeader/>
        </w:trPr>
        <w:tc>
          <w:tcPr>
            <w:tcW w:w="2898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:rsidR="0083587E" w:rsidRDefault="0083587E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83587E">
        <w:trPr>
          <w:cantSplit/>
        </w:trPr>
        <w:tc>
          <w:tcPr>
            <w:tcW w:w="2898" w:type="dxa"/>
          </w:tcPr>
          <w:p w:rsidR="0083587E" w:rsidRDefault="0083587E">
            <w:pPr>
              <w:pStyle w:val="Textkrper1"/>
            </w:pPr>
            <w:r>
              <w:t>Iteration Plan agreed</w:t>
            </w: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6" w:type="dxa"/>
          </w:tcPr>
          <w:p w:rsidR="0083587E" w:rsidRDefault="0083587E">
            <w:pPr>
              <w:pStyle w:val="Textkrper1"/>
            </w:pPr>
          </w:p>
        </w:tc>
      </w:tr>
      <w:tr w:rsidR="0083587E">
        <w:trPr>
          <w:cantSplit/>
        </w:trPr>
        <w:tc>
          <w:tcPr>
            <w:tcW w:w="2898" w:type="dxa"/>
          </w:tcPr>
          <w:p w:rsidR="0083587E" w:rsidRDefault="0083587E">
            <w:pPr>
              <w:pStyle w:val="Textkrper1"/>
            </w:pPr>
            <w:r>
              <w:t>Architecture baselined</w:t>
            </w: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6" w:type="dxa"/>
          </w:tcPr>
          <w:p w:rsidR="0083587E" w:rsidRDefault="0083587E">
            <w:pPr>
              <w:pStyle w:val="Textkrper1"/>
            </w:pPr>
          </w:p>
        </w:tc>
      </w:tr>
      <w:tr w:rsidR="0083587E">
        <w:trPr>
          <w:cantSplit/>
        </w:trPr>
        <w:tc>
          <w:tcPr>
            <w:tcW w:w="2898" w:type="dxa"/>
          </w:tcPr>
          <w:p w:rsidR="0083587E" w:rsidRDefault="0083587E">
            <w:pPr>
              <w:pStyle w:val="Textkrper1"/>
            </w:pPr>
            <w:r>
              <w:t>User Interface baselined</w:t>
            </w: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6" w:type="dxa"/>
          </w:tcPr>
          <w:p w:rsidR="0083587E" w:rsidRDefault="0083587E">
            <w:pPr>
              <w:pStyle w:val="Textkrper1"/>
            </w:pPr>
          </w:p>
        </w:tc>
      </w:tr>
      <w:tr w:rsidR="0083587E">
        <w:trPr>
          <w:cantSplit/>
        </w:trPr>
        <w:tc>
          <w:tcPr>
            <w:tcW w:w="2898" w:type="dxa"/>
          </w:tcPr>
          <w:p w:rsidR="0083587E" w:rsidRDefault="0083587E">
            <w:pPr>
              <w:pStyle w:val="Textkrper1"/>
            </w:pPr>
            <w:r>
              <w:t>First Build delivered to test</w:t>
            </w: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6" w:type="dxa"/>
          </w:tcPr>
          <w:p w:rsidR="0083587E" w:rsidRDefault="0083587E">
            <w:pPr>
              <w:pStyle w:val="Textkrper1"/>
            </w:pPr>
          </w:p>
        </w:tc>
      </w:tr>
      <w:tr w:rsidR="0083587E">
        <w:trPr>
          <w:cantSplit/>
        </w:trPr>
        <w:tc>
          <w:tcPr>
            <w:tcW w:w="2898" w:type="dxa"/>
          </w:tcPr>
          <w:p w:rsidR="0083587E" w:rsidRDefault="0083587E">
            <w:pPr>
              <w:pStyle w:val="Textkrper1"/>
            </w:pPr>
            <w:r>
              <w:t>First Build accepted into test</w:t>
            </w: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5" w:type="dxa"/>
          </w:tcPr>
          <w:p w:rsidR="0083587E" w:rsidRDefault="0083587E">
            <w:pPr>
              <w:pStyle w:val="Textkrper1"/>
            </w:pPr>
          </w:p>
        </w:tc>
        <w:tc>
          <w:tcPr>
            <w:tcW w:w="1576" w:type="dxa"/>
          </w:tcPr>
          <w:p w:rsidR="0083587E" w:rsidRDefault="0083587E">
            <w:pPr>
              <w:pStyle w:val="Textkrper1"/>
            </w:pPr>
          </w:p>
        </w:tc>
      </w:tr>
    </w:tbl>
    <w:p w:rsidR="0083587E" w:rsidRDefault="0083587E">
      <w:pPr>
        <w:pStyle w:val="Textkrper"/>
      </w:pPr>
      <w:bookmarkStart w:id="126" w:name="_Toc314978547"/>
      <w:bookmarkStart w:id="127" w:name="_Toc324843650"/>
      <w:bookmarkStart w:id="128" w:name="_Toc324851957"/>
      <w:bookmarkStart w:id="129" w:name="_Toc324915540"/>
    </w:p>
    <w:p w:rsidR="0083587E" w:rsidRDefault="0083587E" w:rsidP="00B07879">
      <w:pPr>
        <w:pStyle w:val="berschrift1"/>
      </w:pPr>
      <w:bookmarkStart w:id="130" w:name="_Toc482040920"/>
      <w:r>
        <w:t>Risks, Dependencies, Assumptions, and Constraints</w:t>
      </w:r>
      <w:bookmarkEnd w:id="130"/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83587E"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83587E" w:rsidRDefault="0083587E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83587E">
        <w:trPr>
          <w:cantSplit/>
        </w:trPr>
        <w:tc>
          <w:tcPr>
            <w:tcW w:w="180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lastRenderedPageBreak/>
              <w:t>Test data proves to be inadequate.</w:t>
            </w:r>
          </w:p>
        </w:tc>
        <w:tc>
          <w:tcPr>
            <w:tcW w:w="396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&lt;Customer&gt; will ensure a full set of suitable and protected test data is available.</w:t>
            </w:r>
          </w:p>
          <w:p w:rsidR="0083587E" w:rsidRDefault="0083587E">
            <w:pPr>
              <w:rPr>
                <w:sz w:val="18"/>
                <w:lang w:val="en-NZ"/>
              </w:rPr>
            </w:pPr>
          </w:p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&lt;Tester&gt; will indicate what is required and will verify the suitability of test data.</w:t>
            </w:r>
          </w:p>
        </w:tc>
        <w:tc>
          <w:tcPr>
            <w:tcW w:w="3330" w:type="dxa"/>
          </w:tcPr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Redefine test data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Review Test Plan and modify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components (that is, scripts)</w:t>
            </w:r>
          </w:p>
          <w:p w:rsidR="0083587E" w:rsidRDefault="0083587E" w:rsidP="00B07879">
            <w:pPr>
              <w:numPr>
                <w:ilvl w:val="0"/>
                <w:numId w:val="14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Consider Load Test Failure</w:t>
            </w:r>
          </w:p>
        </w:tc>
      </w:tr>
      <w:tr w:rsidR="0083587E">
        <w:trPr>
          <w:cantSplit/>
        </w:trPr>
        <w:tc>
          <w:tcPr>
            <w:tcW w:w="180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Database requires refresh.</w:t>
            </w:r>
          </w:p>
        </w:tc>
        <w:tc>
          <w:tcPr>
            <w:tcW w:w="3960" w:type="dxa"/>
          </w:tcPr>
          <w:p w:rsidR="0083587E" w:rsidRDefault="0083587E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&lt;System Admin&gt; will </w:t>
            </w:r>
            <w:proofErr w:type="spellStart"/>
            <w:r>
              <w:rPr>
                <w:sz w:val="18"/>
                <w:lang w:val="en-NZ"/>
              </w:rPr>
              <w:t>endeavor</w:t>
            </w:r>
            <w:proofErr w:type="spellEnd"/>
            <w:r>
              <w:rPr>
                <w:sz w:val="18"/>
                <w:lang w:val="en-NZ"/>
              </w:rPr>
              <w:t xml:space="preserve"> to ensure the Database is regularly refreshed as required by &lt;Tester&gt;.</w:t>
            </w:r>
          </w:p>
        </w:tc>
        <w:tc>
          <w:tcPr>
            <w:tcW w:w="3330" w:type="dxa"/>
          </w:tcPr>
          <w:p w:rsidR="0083587E" w:rsidRDefault="0083587E" w:rsidP="00B07879">
            <w:pPr>
              <w:numPr>
                <w:ilvl w:val="0"/>
                <w:numId w:val="15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Restore data and restart</w:t>
            </w:r>
          </w:p>
          <w:p w:rsidR="0083587E" w:rsidRDefault="0083587E" w:rsidP="00B07879">
            <w:pPr>
              <w:numPr>
                <w:ilvl w:val="0"/>
                <w:numId w:val="15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Clear Database</w:t>
            </w: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  <w:ind w:left="1482"/>
      </w:pPr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Dependency between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Potential Impact of Dependency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  <w: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Assumption to be proven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of Assumption being incorrect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 w:rsidP="00D6564D">
      <w:pPr>
        <w:pStyle w:val="InfoBlue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83587E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Constraint on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Constraint has on test effort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83587E" w:rsidRDefault="0083587E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  <w:tr w:rsidR="0083587E">
        <w:trPr>
          <w:cantSplit/>
        </w:trPr>
        <w:tc>
          <w:tcPr>
            <w:tcW w:w="306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83587E" w:rsidRDefault="0083587E">
            <w:pPr>
              <w:rPr>
                <w:sz w:val="18"/>
                <w:lang w:val="en-NZ"/>
              </w:rPr>
            </w:pPr>
          </w:p>
        </w:tc>
      </w:tr>
    </w:tbl>
    <w:p w:rsidR="0083587E" w:rsidRDefault="0083587E">
      <w:pPr>
        <w:pStyle w:val="Textkrper"/>
      </w:pPr>
    </w:p>
    <w:p w:rsidR="0083587E" w:rsidRDefault="0083587E">
      <w:pPr>
        <w:pStyle w:val="berschrift1"/>
      </w:pPr>
      <w:bookmarkStart w:id="131" w:name="_Toc482040921"/>
      <w:r>
        <w:t>Management Process and Procedures</w:t>
      </w:r>
      <w:bookmarkEnd w:id="131"/>
    </w:p>
    <w:p w:rsidR="0083587E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2" w:name="_Toc482040922"/>
      <w:r>
        <w:t>Measuring and Assessing the Extent of Testing</w:t>
      </w:r>
      <w:bookmarkEnd w:id="132"/>
    </w:p>
    <w:p w:rsidR="00D6564D" w:rsidRPr="00D6564D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3" w:name="_Toc482040923"/>
      <w:r>
        <w:t>Assessing the Deliverables of this Test Plan</w:t>
      </w:r>
      <w:bookmarkEnd w:id="133"/>
    </w:p>
    <w:p w:rsidR="0083587E" w:rsidRDefault="00D6564D" w:rsidP="00D6564D">
      <w:pPr>
        <w:pStyle w:val="InfoBlue"/>
      </w:pPr>
      <w:r>
        <w:t>n/a</w:t>
      </w:r>
    </w:p>
    <w:p w:rsidR="0083587E" w:rsidRDefault="0083587E">
      <w:pPr>
        <w:pStyle w:val="berschrift2"/>
      </w:pPr>
      <w:bookmarkStart w:id="134" w:name="_Toc482040924"/>
      <w:r>
        <w:t>Problem Reporting, Escalation, and Issue Resolution</w:t>
      </w:r>
      <w:bookmarkEnd w:id="134"/>
    </w:p>
    <w:p w:rsidR="00D6564D" w:rsidRDefault="00D6564D" w:rsidP="00D6564D">
      <w:pPr>
        <w:pStyle w:val="InfoBlue"/>
      </w:pPr>
      <w:r>
        <w:t xml:space="preserve">Problems and bugs will be escalated as issues in our </w:t>
      </w:r>
      <w:proofErr w:type="spellStart"/>
      <w:r>
        <w:t>YouTrack</w:t>
      </w:r>
      <w:proofErr w:type="spellEnd"/>
      <w:r>
        <w:t xml:space="preserve"> Project Management Tool </w:t>
      </w:r>
    </w:p>
    <w:p w:rsidR="0083587E" w:rsidRDefault="00D6564D" w:rsidP="00D6564D">
      <w:pPr>
        <w:pStyle w:val="InfoBlue"/>
      </w:pPr>
      <w:r>
        <w:t xml:space="preserve">Our Project Manager will try to work on a solution with the Team </w:t>
      </w:r>
    </w:p>
    <w:p w:rsidR="0083587E" w:rsidRDefault="0083587E">
      <w:pPr>
        <w:pStyle w:val="berschrift2"/>
      </w:pPr>
      <w:bookmarkStart w:id="135" w:name="_Toc482040925"/>
      <w:r>
        <w:t>Traceability Strategies</w:t>
      </w:r>
      <w:bookmarkEnd w:id="135"/>
    </w:p>
    <w:p w:rsidR="0083587E" w:rsidRDefault="00D6564D" w:rsidP="00D6564D">
      <w:pPr>
        <w:pStyle w:val="InfoBlue"/>
      </w:pPr>
      <w:r>
        <w:t xml:space="preserve">Tracking via </w:t>
      </w:r>
      <w:proofErr w:type="spellStart"/>
      <w:r>
        <w:t>YouTrack</w:t>
      </w:r>
      <w:proofErr w:type="spellEnd"/>
      <w:r>
        <w:t xml:space="preserve"> Issues and GitHub commits and pushes</w:t>
      </w:r>
    </w:p>
    <w:p w:rsidR="0083587E" w:rsidRDefault="0083587E">
      <w:pPr>
        <w:pStyle w:val="berschrift2"/>
      </w:pPr>
      <w:bookmarkStart w:id="136" w:name="_Toc482040926"/>
      <w:r>
        <w:t>Approval and Signoff</w:t>
      </w:r>
      <w:bookmarkEnd w:id="136"/>
    </w:p>
    <w:bookmarkEnd w:id="126"/>
    <w:bookmarkEnd w:id="127"/>
    <w:bookmarkEnd w:id="128"/>
    <w:bookmarkEnd w:id="129"/>
    <w:p w:rsidR="004D74A3" w:rsidRDefault="00D6564D" w:rsidP="00D6564D">
      <w:pPr>
        <w:pStyle w:val="InfoBlue"/>
      </w:pPr>
      <w:r>
        <w:t>n/a</w:t>
      </w:r>
    </w:p>
    <w:sectPr w:rsidR="004D74A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53" w:rsidRDefault="003F2A53">
      <w:pPr>
        <w:spacing w:line="240" w:lineRule="auto"/>
      </w:pPr>
      <w:r>
        <w:separator/>
      </w:r>
    </w:p>
  </w:endnote>
  <w:endnote w:type="continuationSeparator" w:id="0">
    <w:p w:rsidR="003F2A53" w:rsidRDefault="003F2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58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 w:rsidP="00002DFE">
          <w:pPr>
            <w:jc w:val="center"/>
          </w:pPr>
          <w:r>
            <w:sym w:font="Symbol" w:char="F0D3"/>
          </w:r>
          <w:proofErr w:type="spellStart"/>
          <w:r w:rsidR="00002DFE">
            <w:t>Mathinator</w:t>
          </w:r>
          <w:proofErr w:type="spellEnd"/>
          <w:r w:rsidR="003F2A53">
            <w:fldChar w:fldCharType="begin"/>
          </w:r>
          <w:r w:rsidR="003F2A53">
            <w:instrText xml:space="preserve"> DOCPROPERTY "Company"  \* MERGEFORMAT </w:instrText>
          </w:r>
          <w:r w:rsidR="003F2A53">
            <w:fldChar w:fldCharType="separate"/>
          </w:r>
          <w:r w:rsidR="00E25AC1">
            <w:t>&lt;Company Name&gt;</w:t>
          </w:r>
          <w:r w:rsidR="003F2A5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5AC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587E" w:rsidRDefault="0083587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E25AC1">
            <w:rPr>
              <w:rStyle w:val="Seitenzahl"/>
              <w:noProof/>
            </w:rPr>
            <w:t>9</w:t>
          </w:r>
          <w:r>
            <w:rPr>
              <w:rStyle w:val="Seitenzahl"/>
            </w:rPr>
            <w:fldChar w:fldCharType="end"/>
          </w:r>
        </w:p>
      </w:tc>
    </w:tr>
  </w:tbl>
  <w:p w:rsidR="0083587E" w:rsidRDefault="008358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53" w:rsidRDefault="003F2A53">
      <w:pPr>
        <w:spacing w:line="240" w:lineRule="auto"/>
      </w:pPr>
      <w:r>
        <w:separator/>
      </w:r>
    </w:p>
  </w:footnote>
  <w:footnote w:type="continuationSeparator" w:id="0">
    <w:p w:rsidR="003F2A53" w:rsidRDefault="003F2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587E">
      <w:tc>
        <w:tcPr>
          <w:tcW w:w="6379" w:type="dxa"/>
        </w:tcPr>
        <w:p w:rsidR="0083587E" w:rsidRDefault="0037491D" w:rsidP="0037491D">
          <w:proofErr w:type="spellStart"/>
          <w:r>
            <w:t>Mathinator</w:t>
          </w:r>
          <w:proofErr w:type="spellEnd"/>
        </w:p>
      </w:tc>
      <w:tc>
        <w:tcPr>
          <w:tcW w:w="3179" w:type="dxa"/>
        </w:tcPr>
        <w:p w:rsidR="0083587E" w:rsidRDefault="008358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3587E">
      <w:tc>
        <w:tcPr>
          <w:tcW w:w="6379" w:type="dxa"/>
        </w:tcPr>
        <w:p w:rsidR="0083587E" w:rsidRDefault="003F2A53" w:rsidP="0037491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25AC1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83587E" w:rsidRDefault="0083587E" w:rsidP="0037491D">
          <w:r>
            <w:t xml:space="preserve">  Date:  </w:t>
          </w:r>
          <w:r w:rsidR="0037491D">
            <w:t>08.05.2017</w:t>
          </w:r>
        </w:p>
      </w:tc>
    </w:tr>
  </w:tbl>
  <w:p w:rsidR="0083587E" w:rsidRDefault="008358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1E240F3"/>
    <w:multiLevelType w:val="hybridMultilevel"/>
    <w:tmpl w:val="C9728F78"/>
    <w:lvl w:ilvl="0" w:tplc="F53E07E0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40CF9"/>
    <w:multiLevelType w:val="hybridMultilevel"/>
    <w:tmpl w:val="9E3006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>
    <w:nsid w:val="61913624"/>
    <w:multiLevelType w:val="hybridMultilevel"/>
    <w:tmpl w:val="93BE514A"/>
    <w:lvl w:ilvl="0" w:tplc="F53E07E0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C4ADF"/>
    <w:multiLevelType w:val="hybridMultilevel"/>
    <w:tmpl w:val="82300158"/>
    <w:lvl w:ilvl="0" w:tplc="EEB43562">
      <w:start w:val="1"/>
      <w:numFmt w:val="bullet"/>
      <w:pStyle w:val="InfoBlue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5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11"/>
  </w:num>
  <w:num w:numId="16">
    <w:abstractNumId w:val="9"/>
  </w:num>
  <w:num w:numId="17">
    <w:abstractNumId w:val="13"/>
  </w:num>
  <w:num w:numId="18">
    <w:abstractNumId w:val="8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A3"/>
    <w:rsid w:val="00002DFE"/>
    <w:rsid w:val="0037491D"/>
    <w:rsid w:val="003E6198"/>
    <w:rsid w:val="003F2A53"/>
    <w:rsid w:val="004C6FE6"/>
    <w:rsid w:val="004D74A3"/>
    <w:rsid w:val="005F7739"/>
    <w:rsid w:val="006401E7"/>
    <w:rsid w:val="0083587E"/>
    <w:rsid w:val="00865F43"/>
    <w:rsid w:val="008B3559"/>
    <w:rsid w:val="00A17C05"/>
    <w:rsid w:val="00A560D6"/>
    <w:rsid w:val="00B07879"/>
    <w:rsid w:val="00C04278"/>
    <w:rsid w:val="00C317B9"/>
    <w:rsid w:val="00D6564D"/>
    <w:rsid w:val="00E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D6564D"/>
    <w:pPr>
      <w:numPr>
        <w:numId w:val="19"/>
      </w:numPr>
      <w:tabs>
        <w:tab w:val="left" w:pos="381"/>
      </w:tabs>
      <w:spacing w:after="1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4A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83587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D6564D"/>
    <w:pPr>
      <w:numPr>
        <w:numId w:val="19"/>
      </w:numPr>
      <w:tabs>
        <w:tab w:val="left" w:pos="381"/>
      </w:tabs>
      <w:spacing w:after="1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4A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83587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athinator.tobiaslamm.d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schaHug/Mathinato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ka\Downloads\rup_tstpl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973D-015C-43F3-B290-22D9C5A0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Edeka</dc:creator>
  <cp:lastModifiedBy>Edeka</cp:lastModifiedBy>
  <cp:revision>4</cp:revision>
  <cp:lastPrinted>2017-05-09T10:02:00Z</cp:lastPrinted>
  <dcterms:created xsi:type="dcterms:W3CDTF">2017-05-08T16:52:00Z</dcterms:created>
  <dcterms:modified xsi:type="dcterms:W3CDTF">2017-05-09T10:02:00Z</dcterms:modified>
</cp:coreProperties>
</file>